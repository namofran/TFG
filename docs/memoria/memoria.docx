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2CF1" w14:textId="77777777" w:rsidR="00FF703E" w:rsidRPr="00683866" w:rsidRDefault="003F32E4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  <w:r w:rsidRPr="00BA4FB3">
        <w:rPr>
          <w:rFonts w:ascii="Tahoma" w:hAnsi="Tahoma" w:cs="Tahoma"/>
          <w:b/>
          <w:smallCaps/>
          <w:noProof/>
          <w:sz w:val="32"/>
          <w:szCs w:val="32"/>
          <w:lang w:val="es-ES"/>
        </w:rPr>
        <w:drawing>
          <wp:inline distT="0" distB="0" distL="0" distR="0" wp14:anchorId="37C22D0B" wp14:editId="37C22D0C">
            <wp:extent cx="3486150" cy="609600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2CF2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3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4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&lt;</w:t>
      </w:r>
      <w:r w:rsidR="00F91B76">
        <w:rPr>
          <w:rFonts w:ascii="Tahoma" w:hAnsi="Tahoma" w:cs="Tahoma"/>
          <w:b/>
          <w:smallCaps/>
          <w:sz w:val="32"/>
          <w:szCs w:val="32"/>
        </w:rPr>
        <w:t>Grado en ingeniería</w:t>
      </w:r>
      <w:r>
        <w:rPr>
          <w:rFonts w:ascii="Tahoma" w:hAnsi="Tahoma" w:cs="Tahoma"/>
          <w:b/>
          <w:smallCaps/>
          <w:sz w:val="32"/>
          <w:szCs w:val="32"/>
        </w:rPr>
        <w:t xml:space="preserve"> </w:t>
      </w:r>
      <w:r w:rsidRPr="00683866">
        <w:rPr>
          <w:rFonts w:ascii="Tahoma" w:hAnsi="Tahoma" w:cs="Tahoma"/>
          <w:b/>
          <w:smallCaps/>
          <w:sz w:val="32"/>
          <w:szCs w:val="32"/>
        </w:rPr>
        <w:t>Nnnn&gt;</w:t>
      </w:r>
    </w:p>
    <w:p w14:paraId="37C22CF5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6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7" w14:textId="77777777" w:rsidR="00FF703E" w:rsidRPr="00683866" w:rsidRDefault="003F32E4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  <w:r w:rsidRPr="00BA4FB3">
        <w:rPr>
          <w:rFonts w:ascii="Tahoma" w:hAnsi="Tahoma" w:cs="Tahoma"/>
          <w:b/>
          <w:smallCaps/>
          <w:noProof/>
          <w:sz w:val="32"/>
          <w:szCs w:val="32"/>
          <w:lang w:val="es-ES"/>
        </w:rPr>
        <w:drawing>
          <wp:inline distT="0" distB="0" distL="0" distR="0" wp14:anchorId="37C22D0D" wp14:editId="37C22D0E">
            <wp:extent cx="1828800" cy="2228850"/>
            <wp:effectExtent l="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2CF8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9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A" w14:textId="77777777" w:rsidR="00FF703E" w:rsidRPr="00683866" w:rsidRDefault="00F91B76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Trabajo de Fin de Grado</w:t>
      </w:r>
    </w:p>
    <w:p w14:paraId="37C22CFB" w14:textId="77777777" w:rsidR="00FF703E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C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D" w14:textId="77777777" w:rsidR="00FF703E" w:rsidRPr="004065F9" w:rsidRDefault="00FF703E" w:rsidP="00273B75">
      <w:pPr>
        <w:spacing w:before="0"/>
        <w:jc w:val="center"/>
        <w:rPr>
          <w:rFonts w:ascii="Tahoma" w:hAnsi="Tahoma" w:cs="Tahoma"/>
          <w:b/>
          <w:smallCaps/>
          <w:sz w:val="40"/>
          <w:szCs w:val="32"/>
        </w:rPr>
      </w:pPr>
      <w:r>
        <w:rPr>
          <w:rFonts w:ascii="Tahoma" w:hAnsi="Tahoma" w:cs="Tahoma"/>
          <w:b/>
          <w:smallCaps/>
          <w:sz w:val="40"/>
          <w:szCs w:val="32"/>
        </w:rPr>
        <w:t>&lt;</w:t>
      </w:r>
      <w:r w:rsidR="00F91B76">
        <w:rPr>
          <w:rFonts w:ascii="Tahoma" w:hAnsi="Tahoma" w:cs="Tahoma"/>
          <w:b/>
          <w:smallCaps/>
          <w:sz w:val="40"/>
          <w:szCs w:val="32"/>
        </w:rPr>
        <w:t>Título del Proyecto</w:t>
      </w:r>
      <w:r w:rsidRPr="004065F9">
        <w:rPr>
          <w:rFonts w:ascii="Tahoma" w:hAnsi="Tahoma" w:cs="Tahoma"/>
          <w:b/>
          <w:smallCaps/>
          <w:sz w:val="40"/>
          <w:szCs w:val="32"/>
        </w:rPr>
        <w:t>&gt;</w:t>
      </w:r>
    </w:p>
    <w:p w14:paraId="37C22CFE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CFF" w14:textId="77777777" w:rsidR="00FF703E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D00" w14:textId="77777777" w:rsidR="00FF703E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D01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D02" w14:textId="77777777" w:rsidR="00FF703E" w:rsidRPr="00683866" w:rsidRDefault="00FF703E" w:rsidP="00273B75">
      <w:pPr>
        <w:spacing w:before="0"/>
        <w:jc w:val="center"/>
        <w:rPr>
          <w:rFonts w:ascii="Tahoma" w:hAnsi="Tahoma" w:cs="Tahoma"/>
          <w:b/>
          <w:smallCaps/>
          <w:sz w:val="32"/>
          <w:szCs w:val="32"/>
        </w:rPr>
      </w:pPr>
    </w:p>
    <w:p w14:paraId="37C22D03" w14:textId="77777777" w:rsidR="00FF703E" w:rsidRPr="00683866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&lt;</w:t>
      </w:r>
      <w:r w:rsidRPr="00683866">
        <w:rPr>
          <w:rFonts w:ascii="Tahoma" w:hAnsi="Tahoma" w:cs="Tahoma"/>
          <w:b/>
          <w:smallCaps/>
          <w:sz w:val="32"/>
          <w:szCs w:val="32"/>
        </w:rPr>
        <w:t>autor</w:t>
      </w:r>
      <w:r>
        <w:rPr>
          <w:rFonts w:ascii="Tahoma" w:hAnsi="Tahoma" w:cs="Tahoma"/>
          <w:b/>
          <w:smallCaps/>
          <w:sz w:val="32"/>
          <w:szCs w:val="32"/>
        </w:rPr>
        <w:t>/a&gt;:</w:t>
      </w:r>
    </w:p>
    <w:p w14:paraId="37C22D04" w14:textId="77777777" w:rsidR="00FF703E" w:rsidRPr="00683866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&lt;</w:t>
      </w:r>
      <w:r w:rsidR="00F91B76">
        <w:rPr>
          <w:rFonts w:ascii="Tahoma" w:hAnsi="Tahoma" w:cs="Tahoma"/>
          <w:b/>
          <w:smallCaps/>
          <w:sz w:val="32"/>
          <w:szCs w:val="32"/>
        </w:rPr>
        <w:t>nombre y apellidos</w:t>
      </w:r>
      <w:r>
        <w:rPr>
          <w:rFonts w:ascii="Tahoma" w:hAnsi="Tahoma" w:cs="Tahoma"/>
          <w:b/>
          <w:smallCaps/>
          <w:sz w:val="32"/>
          <w:szCs w:val="32"/>
        </w:rPr>
        <w:t>&gt;</w:t>
      </w:r>
    </w:p>
    <w:p w14:paraId="37C22D05" w14:textId="77777777" w:rsidR="00FF703E" w:rsidRPr="00683866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</w:p>
    <w:p w14:paraId="37C22D06" w14:textId="77777777" w:rsidR="00FF703E" w:rsidRPr="00683866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&lt;</w:t>
      </w:r>
      <w:r w:rsidR="00AC55E8" w:rsidRPr="00683866">
        <w:rPr>
          <w:rFonts w:ascii="Tahoma" w:hAnsi="Tahoma" w:cs="Tahoma"/>
          <w:b/>
          <w:smallCaps/>
          <w:sz w:val="32"/>
          <w:szCs w:val="32"/>
        </w:rPr>
        <w:t>tutor</w:t>
      </w:r>
      <w:r w:rsidR="00AC55E8">
        <w:rPr>
          <w:rFonts w:ascii="Tahoma" w:hAnsi="Tahoma" w:cs="Tahoma"/>
          <w:b/>
          <w:smallCaps/>
          <w:sz w:val="32"/>
          <w:szCs w:val="32"/>
        </w:rPr>
        <w:t>ía</w:t>
      </w:r>
      <w:r>
        <w:rPr>
          <w:rFonts w:ascii="Tahoma" w:hAnsi="Tahoma" w:cs="Tahoma"/>
          <w:b/>
          <w:smallCaps/>
          <w:sz w:val="32"/>
          <w:szCs w:val="32"/>
        </w:rPr>
        <w:t>&gt;:</w:t>
      </w:r>
    </w:p>
    <w:p w14:paraId="37C22D07" w14:textId="77777777" w:rsidR="00FF703E" w:rsidRPr="00683866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>&lt;</w:t>
      </w:r>
      <w:r w:rsidR="00F91B76" w:rsidRPr="00F91B76">
        <w:rPr>
          <w:rFonts w:ascii="Tahoma" w:hAnsi="Tahoma" w:cs="Tahoma"/>
          <w:b/>
          <w:smallCaps/>
          <w:sz w:val="32"/>
          <w:szCs w:val="32"/>
        </w:rPr>
        <w:t xml:space="preserve"> </w:t>
      </w:r>
      <w:r w:rsidR="00F91B76">
        <w:rPr>
          <w:rFonts w:ascii="Tahoma" w:hAnsi="Tahoma" w:cs="Tahoma"/>
          <w:b/>
          <w:smallCaps/>
          <w:sz w:val="32"/>
          <w:szCs w:val="32"/>
        </w:rPr>
        <w:t xml:space="preserve">nombre y apellidos </w:t>
      </w:r>
      <w:r>
        <w:rPr>
          <w:rFonts w:ascii="Tahoma" w:hAnsi="Tahoma" w:cs="Tahoma"/>
          <w:b/>
          <w:smallCaps/>
          <w:sz w:val="32"/>
          <w:szCs w:val="32"/>
        </w:rPr>
        <w:t>&gt;</w:t>
      </w:r>
    </w:p>
    <w:p w14:paraId="37C22D08" w14:textId="77777777" w:rsidR="00FF703E" w:rsidRDefault="00FF703E" w:rsidP="00273B75">
      <w:pPr>
        <w:spacing w:before="0"/>
        <w:ind w:left="4820"/>
        <w:rPr>
          <w:rFonts w:ascii="Cambria" w:hAnsi="Cambria"/>
          <w:b/>
          <w:sz w:val="28"/>
        </w:rPr>
      </w:pPr>
    </w:p>
    <w:p w14:paraId="37C22D09" w14:textId="2203C4CD" w:rsidR="00FF703E" w:rsidRDefault="00FF703E" w:rsidP="00273B75">
      <w:pPr>
        <w:spacing w:before="0"/>
        <w:ind w:left="4820"/>
        <w:rPr>
          <w:rFonts w:ascii="Tahoma" w:hAnsi="Tahoma" w:cs="Tahoma"/>
          <w:b/>
          <w:smallCaps/>
          <w:sz w:val="32"/>
          <w:szCs w:val="32"/>
        </w:rPr>
      </w:pPr>
      <w:r>
        <w:rPr>
          <w:rFonts w:ascii="Tahoma" w:hAnsi="Tahoma" w:cs="Tahoma"/>
          <w:b/>
          <w:smallCaps/>
          <w:sz w:val="32"/>
          <w:szCs w:val="32"/>
        </w:rPr>
        <w:t xml:space="preserve">&lt;mes, </w:t>
      </w:r>
      <w:r w:rsidR="00F91B76">
        <w:rPr>
          <w:rFonts w:ascii="Tahoma" w:hAnsi="Tahoma" w:cs="Tahoma"/>
          <w:b/>
          <w:smallCaps/>
          <w:sz w:val="32"/>
          <w:szCs w:val="32"/>
        </w:rPr>
        <w:t>año</w:t>
      </w:r>
      <w:r>
        <w:rPr>
          <w:rFonts w:ascii="Tahoma" w:hAnsi="Tahoma" w:cs="Tahoma"/>
          <w:b/>
          <w:smallCaps/>
          <w:sz w:val="32"/>
          <w:szCs w:val="32"/>
        </w:rPr>
        <w:t>&gt;</w:t>
      </w:r>
    </w:p>
    <w:p w14:paraId="43EEA24A" w14:textId="77777777" w:rsidR="00EC2E8E" w:rsidRDefault="00EC2E8E" w:rsidP="00194CEF">
      <w:pPr>
        <w:spacing w:before="0"/>
        <w:ind w:firstLine="0"/>
        <w:sectPr w:rsidR="00EC2E8E" w:rsidSect="00EC2E8E">
          <w:footerReference w:type="even" r:id="rId13"/>
          <w:footerReference w:type="default" r:id="rId14"/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E7E460F" w14:textId="10F464AC" w:rsidR="005555EB" w:rsidRDefault="005555EB" w:rsidP="00A97C11">
      <w:pPr>
        <w:jc w:val="center"/>
        <w:rPr>
          <w:smallCaps/>
        </w:rPr>
      </w:pPr>
      <w:r>
        <w:rPr>
          <w:noProof/>
        </w:rPr>
        <w:lastRenderedPageBreak/>
        <w:drawing>
          <wp:inline distT="0" distB="0" distL="0" distR="0" wp14:anchorId="67779770" wp14:editId="71F98804">
            <wp:extent cx="3486150" cy="609600"/>
            <wp:effectExtent l="0" t="0" r="0" b="0"/>
            <wp:docPr id="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E03F" w14:textId="3A1C541F" w:rsidR="005555EB" w:rsidRDefault="005555EB" w:rsidP="00A97C11">
      <w:pPr>
        <w:jc w:val="center"/>
        <w:rPr>
          <w:smallCaps/>
        </w:rPr>
      </w:pPr>
    </w:p>
    <w:p w14:paraId="6BD3F251" w14:textId="3D03EB16" w:rsidR="005555EB" w:rsidRDefault="005555EB" w:rsidP="00A97C11">
      <w:pPr>
        <w:jc w:val="center"/>
        <w:rPr>
          <w:smallCaps/>
        </w:rPr>
      </w:pPr>
    </w:p>
    <w:p w14:paraId="5A5E86EE" w14:textId="77777777" w:rsidR="005555EB" w:rsidRDefault="005555EB" w:rsidP="00A97C11">
      <w:pPr>
        <w:jc w:val="center"/>
        <w:rPr>
          <w:smallCaps/>
        </w:rPr>
      </w:pPr>
    </w:p>
    <w:p w14:paraId="01D5138E" w14:textId="33F4B987" w:rsidR="0013069A" w:rsidRPr="005555EB" w:rsidRDefault="0013069A" w:rsidP="00A97C11">
      <w:pPr>
        <w:jc w:val="center"/>
        <w:rPr>
          <w:smallCaps/>
          <w:sz w:val="40"/>
          <w:szCs w:val="40"/>
        </w:rPr>
      </w:pPr>
      <w:r w:rsidRPr="005555EB">
        <w:rPr>
          <w:smallCaps/>
          <w:sz w:val="40"/>
          <w:szCs w:val="40"/>
        </w:rPr>
        <w:t>Trabajo fin de grado</w:t>
      </w:r>
    </w:p>
    <w:p w14:paraId="214E4625" w14:textId="20F7C718" w:rsidR="0013069A" w:rsidRPr="005555EB" w:rsidRDefault="0013069A" w:rsidP="00A97C11">
      <w:pPr>
        <w:jc w:val="center"/>
        <w:rPr>
          <w:smallCaps/>
          <w:sz w:val="40"/>
          <w:szCs w:val="40"/>
        </w:rPr>
      </w:pPr>
    </w:p>
    <w:p w14:paraId="5C9DABB9" w14:textId="67D9765D" w:rsidR="00A97C11" w:rsidRPr="005555EB" w:rsidRDefault="00A97C11" w:rsidP="000E265B">
      <w:pPr>
        <w:pBdr>
          <w:top w:val="thinThickMediumGap" w:sz="24" w:space="1" w:color="auto"/>
          <w:bottom w:val="thickThinMediumGap" w:sz="24" w:space="1" w:color="auto"/>
        </w:pBdr>
        <w:spacing w:before="240" w:after="240"/>
        <w:jc w:val="center"/>
        <w:rPr>
          <w:smallCaps/>
          <w:sz w:val="40"/>
          <w:szCs w:val="40"/>
        </w:rPr>
      </w:pPr>
      <w:r w:rsidRPr="005555EB">
        <w:rPr>
          <w:smallCaps/>
          <w:sz w:val="40"/>
          <w:szCs w:val="40"/>
        </w:rPr>
        <w:t>Título</w:t>
      </w:r>
    </w:p>
    <w:p w14:paraId="6C385F9F" w14:textId="1C9ECF1E" w:rsidR="00A97C11" w:rsidRDefault="00A97C11" w:rsidP="00A97C11">
      <w:pPr>
        <w:jc w:val="center"/>
      </w:pPr>
    </w:p>
    <w:p w14:paraId="137C69A6" w14:textId="5069ABDA" w:rsidR="00A97C11" w:rsidRPr="005555EB" w:rsidRDefault="00A97C11" w:rsidP="00A97C11">
      <w:pPr>
        <w:ind w:left="993"/>
        <w:jc w:val="left"/>
        <w:rPr>
          <w:smallCaps/>
          <w:sz w:val="28"/>
          <w:szCs w:val="28"/>
        </w:rPr>
      </w:pPr>
      <w:r w:rsidRPr="005555EB">
        <w:rPr>
          <w:smallCaps/>
          <w:sz w:val="28"/>
          <w:szCs w:val="28"/>
        </w:rPr>
        <w:t>Autor:</w:t>
      </w:r>
    </w:p>
    <w:p w14:paraId="00F2A7EF" w14:textId="776B2D6D" w:rsidR="00A97C11" w:rsidRPr="005555EB" w:rsidRDefault="00A97C11" w:rsidP="00A97C11">
      <w:pPr>
        <w:ind w:left="993"/>
        <w:jc w:val="left"/>
        <w:rPr>
          <w:smallCaps/>
          <w:sz w:val="28"/>
          <w:szCs w:val="28"/>
        </w:rPr>
      </w:pPr>
      <w:r w:rsidRPr="005555EB">
        <w:rPr>
          <w:smallCaps/>
          <w:sz w:val="28"/>
          <w:szCs w:val="28"/>
        </w:rPr>
        <w:t>Tutor:</w:t>
      </w:r>
    </w:p>
    <w:p w14:paraId="09A59905" w14:textId="77777777" w:rsidR="00A97C11" w:rsidRDefault="00A97C11" w:rsidP="005555EB">
      <w:pPr>
        <w:pBdr>
          <w:bottom w:val="single" w:sz="8" w:space="1" w:color="auto"/>
        </w:pBdr>
        <w:jc w:val="center"/>
      </w:pPr>
    </w:p>
    <w:p w14:paraId="6D723430" w14:textId="3B5D0312" w:rsidR="0013069A" w:rsidRDefault="0013069A" w:rsidP="00A97C11">
      <w:pPr>
        <w:jc w:val="center"/>
        <w:rPr>
          <w:caps/>
        </w:rPr>
      </w:pPr>
      <w:r w:rsidRPr="00A97C11">
        <w:rPr>
          <w:caps/>
        </w:rPr>
        <w:t>Tribunal</w:t>
      </w:r>
    </w:p>
    <w:p w14:paraId="7A4BA1F4" w14:textId="4290F45E" w:rsidR="005555EB" w:rsidRDefault="005555EB" w:rsidP="00A97C11">
      <w:pPr>
        <w:jc w:val="center"/>
        <w:rPr>
          <w:caps/>
        </w:rPr>
      </w:pPr>
    </w:p>
    <w:p w14:paraId="4DFB9530" w14:textId="77777777" w:rsidR="005555EB" w:rsidRPr="00A97C11" w:rsidRDefault="005555EB" w:rsidP="00A97C11">
      <w:pPr>
        <w:jc w:val="center"/>
        <w:rPr>
          <w:caps/>
        </w:rPr>
      </w:pPr>
    </w:p>
    <w:p w14:paraId="3BFB4AD0" w14:textId="5487B192" w:rsidR="00A97C11" w:rsidRPr="00A97C11" w:rsidRDefault="00A97C11" w:rsidP="0013069A">
      <w:pPr>
        <w:rPr>
          <w:caps/>
        </w:rPr>
      </w:pPr>
      <w:r w:rsidRPr="00A97C11">
        <w:rPr>
          <w:caps/>
        </w:rPr>
        <w:t>Presidente/a:</w:t>
      </w:r>
      <w:r w:rsidRPr="00A97C11">
        <w:rPr>
          <w:caps/>
        </w:rPr>
        <w:tab/>
      </w:r>
      <w:r w:rsidRPr="00A97C11"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 w:rsidRPr="00A97C11">
        <w:rPr>
          <w:caps/>
        </w:rPr>
        <w:t>Vocal 1:</w:t>
      </w:r>
    </w:p>
    <w:p w14:paraId="4DFA7336" w14:textId="10969414" w:rsidR="00A97C11" w:rsidRDefault="00A97C11" w:rsidP="0013069A">
      <w:pPr>
        <w:rPr>
          <w:caps/>
        </w:rPr>
      </w:pPr>
    </w:p>
    <w:p w14:paraId="7BBB6B59" w14:textId="62848442" w:rsidR="005555EB" w:rsidRDefault="005555EB" w:rsidP="0013069A">
      <w:pPr>
        <w:rPr>
          <w:caps/>
        </w:rPr>
      </w:pPr>
    </w:p>
    <w:p w14:paraId="10D2B797" w14:textId="7ED9C6A3" w:rsidR="005555EB" w:rsidRDefault="005555EB" w:rsidP="0013069A">
      <w:pPr>
        <w:rPr>
          <w:caps/>
        </w:rPr>
      </w:pPr>
    </w:p>
    <w:p w14:paraId="03A6508E" w14:textId="1E6D1C73" w:rsidR="005555EB" w:rsidRDefault="005555EB" w:rsidP="0013069A">
      <w:pPr>
        <w:rPr>
          <w:caps/>
        </w:rPr>
      </w:pPr>
    </w:p>
    <w:p w14:paraId="5AE9187B" w14:textId="77777777" w:rsidR="005555EB" w:rsidRPr="00A97C11" w:rsidRDefault="005555EB" w:rsidP="0013069A">
      <w:pPr>
        <w:rPr>
          <w:caps/>
        </w:rPr>
      </w:pPr>
    </w:p>
    <w:p w14:paraId="7C4763F2" w14:textId="342C1FE9" w:rsidR="00A97C11" w:rsidRPr="00A97C11" w:rsidRDefault="00A97C11" w:rsidP="0013069A">
      <w:pPr>
        <w:rPr>
          <w:caps/>
        </w:rPr>
      </w:pPr>
      <w:r w:rsidRPr="00A97C11">
        <w:rPr>
          <w:caps/>
        </w:rPr>
        <w:t>Vocal 2:</w:t>
      </w:r>
      <w:r w:rsidRPr="00A97C11">
        <w:rPr>
          <w:caps/>
        </w:rPr>
        <w:tab/>
      </w:r>
      <w:r w:rsidRPr="00A97C11">
        <w:rPr>
          <w:caps/>
        </w:rPr>
        <w:tab/>
      </w:r>
      <w:r>
        <w:rPr>
          <w:caps/>
        </w:rPr>
        <w:tab/>
      </w:r>
      <w:bookmarkStart w:id="0" w:name="OLE_LINK1"/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bookmarkEnd w:id="0"/>
      <w:r w:rsidR="005555EB">
        <w:rPr>
          <w:caps/>
        </w:rPr>
        <w:tab/>
      </w:r>
      <w:r w:rsidRPr="00A97C11">
        <w:rPr>
          <w:caps/>
        </w:rPr>
        <w:t>Fecha de defensa</w:t>
      </w:r>
      <w:r w:rsidR="005555EB">
        <w:rPr>
          <w:caps/>
        </w:rPr>
        <w:t>:</w:t>
      </w:r>
    </w:p>
    <w:p w14:paraId="2DB074FD" w14:textId="77777777" w:rsidR="005555EB" w:rsidRDefault="005555EB" w:rsidP="005555EB">
      <w:pPr>
        <w:rPr>
          <w:caps/>
        </w:rPr>
      </w:pPr>
    </w:p>
    <w:p w14:paraId="105BF85B" w14:textId="1BD0F38E" w:rsidR="00A97C11" w:rsidRPr="00A97C11" w:rsidRDefault="005555EB" w:rsidP="005555EB">
      <w:pPr>
        <w:ind w:left="113" w:firstLine="0"/>
        <w:rPr>
          <w:caps/>
        </w:rPr>
      </w:pP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 w:rsidR="00A97C11" w:rsidRPr="00A97C11">
        <w:rPr>
          <w:caps/>
        </w:rPr>
        <w:t>Calificación</w:t>
      </w:r>
      <w:r w:rsidR="00A97C11">
        <w:rPr>
          <w:caps/>
        </w:rPr>
        <w:t>:</w:t>
      </w:r>
    </w:p>
    <w:p w14:paraId="78CE65CB" w14:textId="21240F2A" w:rsidR="0013069A" w:rsidRDefault="0013069A" w:rsidP="0013069A"/>
    <w:p w14:paraId="5D018E42" w14:textId="77777777" w:rsidR="00EC2E8E" w:rsidRDefault="00EC2E8E" w:rsidP="00F94F5D">
      <w:pPr>
        <w:pStyle w:val="Heading1"/>
        <w:numPr>
          <w:ilvl w:val="0"/>
          <w:numId w:val="0"/>
        </w:numPr>
        <w:sectPr w:rsidR="00EC2E8E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60CFA22" w14:textId="1D3C3D00" w:rsidR="0013069A" w:rsidRDefault="0013069A" w:rsidP="00F94F5D">
      <w:pPr>
        <w:pStyle w:val="Heading1"/>
        <w:numPr>
          <w:ilvl w:val="0"/>
          <w:numId w:val="0"/>
        </w:numPr>
      </w:pPr>
      <w:bookmarkStart w:id="1" w:name="_Toc122032213"/>
      <w:r>
        <w:lastRenderedPageBreak/>
        <w:t>Declaración de autoría</w:t>
      </w:r>
      <w:bookmarkEnd w:id="1"/>
    </w:p>
    <w:p w14:paraId="2AFCF222" w14:textId="6AFE036C" w:rsidR="0013069A" w:rsidRDefault="005555EB" w:rsidP="0013069A">
      <w:r>
        <w:t>Yo, &lt;nombre&gt;, declaro la autoría del Trabajo Fin de Grado titulado “&lt;título&gt;” y que el citado trabajo no infringe las leyes en vigor sobre propiedad intelectual. El material no original que figura en este trabajo ha sido atribuido a sus legítimos autores.</w:t>
      </w:r>
    </w:p>
    <w:p w14:paraId="2DD6326F" w14:textId="0D598AE5" w:rsidR="005555EB" w:rsidRDefault="005555EB" w:rsidP="0013069A"/>
    <w:p w14:paraId="3F321A01" w14:textId="001C75A7" w:rsidR="005555EB" w:rsidRDefault="005555EB" w:rsidP="0013069A"/>
    <w:p w14:paraId="5EDA409D" w14:textId="75EDA2AC" w:rsidR="005555EB" w:rsidRDefault="005555EB" w:rsidP="0013069A"/>
    <w:p w14:paraId="38868E54" w14:textId="06E55426" w:rsidR="005555EB" w:rsidRDefault="005555EB" w:rsidP="0013069A">
      <w:r>
        <w:t>Valencia, 1 de enero de 2023</w:t>
      </w:r>
    </w:p>
    <w:p w14:paraId="26D9DEF1" w14:textId="0F4A92AE" w:rsidR="005555EB" w:rsidRDefault="005555EB" w:rsidP="0013069A"/>
    <w:p w14:paraId="3AE9C97F" w14:textId="35E3CE07" w:rsidR="005555EB" w:rsidRDefault="005555EB" w:rsidP="0013069A"/>
    <w:p w14:paraId="7F63A18E" w14:textId="69DF5A9A" w:rsidR="005555EB" w:rsidRDefault="005555EB" w:rsidP="0013069A">
      <w:r>
        <w:t>Fdo:</w:t>
      </w:r>
    </w:p>
    <w:p w14:paraId="23A74511" w14:textId="77777777" w:rsidR="0013069A" w:rsidRDefault="0013069A" w:rsidP="0013069A"/>
    <w:p w14:paraId="444D098D" w14:textId="77777777" w:rsidR="00EC2E8E" w:rsidRDefault="00EC2E8E" w:rsidP="00F94F5D">
      <w:pPr>
        <w:pStyle w:val="Heading1"/>
        <w:numPr>
          <w:ilvl w:val="0"/>
          <w:numId w:val="0"/>
        </w:numPr>
        <w:sectPr w:rsidR="00EC2E8E" w:rsidSect="00E138BF">
          <w:headerReference w:type="default" r:id="rId15"/>
          <w:footerReference w:type="default" r:id="rId16"/>
          <w:type w:val="oddPage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555FAE31" w14:textId="0041E611" w:rsidR="0013069A" w:rsidRDefault="0013069A" w:rsidP="00F94F5D">
      <w:pPr>
        <w:pStyle w:val="Heading1"/>
        <w:numPr>
          <w:ilvl w:val="0"/>
          <w:numId w:val="0"/>
        </w:numPr>
      </w:pPr>
      <w:bookmarkStart w:id="2" w:name="_Toc122032214"/>
      <w:r>
        <w:lastRenderedPageBreak/>
        <w:t>Resumen</w:t>
      </w:r>
      <w:bookmarkEnd w:id="2"/>
    </w:p>
    <w:p w14:paraId="7B23DD29" w14:textId="29E85693" w:rsidR="0013069A" w:rsidRDefault="0013069A" w:rsidP="00F94F5D">
      <w:pPr>
        <w:ind w:firstLine="0"/>
      </w:pPr>
    </w:p>
    <w:p w14:paraId="514DFDD3" w14:textId="4D3BE5CF" w:rsidR="0013069A" w:rsidRDefault="0013069A" w:rsidP="00F94F5D">
      <w:pPr>
        <w:pStyle w:val="Heading1"/>
        <w:numPr>
          <w:ilvl w:val="0"/>
          <w:numId w:val="0"/>
        </w:numPr>
      </w:pPr>
      <w:bookmarkStart w:id="3" w:name="_Toc122032215"/>
      <w:r>
        <w:t>Abstract</w:t>
      </w:r>
      <w:bookmarkEnd w:id="3"/>
    </w:p>
    <w:p w14:paraId="0DEC1D3B" w14:textId="362A0A8B" w:rsidR="0013069A" w:rsidRDefault="0013069A" w:rsidP="00F94F5D">
      <w:pPr>
        <w:ind w:firstLine="0"/>
      </w:pPr>
    </w:p>
    <w:p w14:paraId="05E3537C" w14:textId="13F6882B" w:rsidR="0013069A" w:rsidRDefault="0013069A" w:rsidP="00F94F5D">
      <w:pPr>
        <w:pStyle w:val="Heading1"/>
        <w:numPr>
          <w:ilvl w:val="0"/>
          <w:numId w:val="0"/>
        </w:numPr>
      </w:pPr>
      <w:bookmarkStart w:id="4" w:name="_Toc122032216"/>
      <w:r>
        <w:t>Resum</w:t>
      </w:r>
      <w:bookmarkEnd w:id="4"/>
    </w:p>
    <w:p w14:paraId="73D29795" w14:textId="710E37A5" w:rsidR="0013069A" w:rsidRDefault="0013069A" w:rsidP="0013069A"/>
    <w:p w14:paraId="4979B358" w14:textId="77777777" w:rsidR="0013069A" w:rsidRDefault="0013069A" w:rsidP="0013069A"/>
    <w:p w14:paraId="6222430E" w14:textId="77777777" w:rsidR="00EC2E8E" w:rsidRDefault="00EC2E8E" w:rsidP="00F94F5D">
      <w:pPr>
        <w:pStyle w:val="Heading1"/>
        <w:numPr>
          <w:ilvl w:val="0"/>
          <w:numId w:val="0"/>
        </w:numPr>
        <w:sectPr w:rsidR="00EC2E8E" w:rsidSect="00E138BF">
          <w:type w:val="oddPage"/>
          <w:pgSz w:w="11906" w:h="16838" w:code="9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37C22D0A" w14:textId="52AA7AE5" w:rsidR="00FF703E" w:rsidRDefault="0013069A" w:rsidP="00F94F5D">
      <w:pPr>
        <w:pStyle w:val="Heading1"/>
        <w:numPr>
          <w:ilvl w:val="0"/>
          <w:numId w:val="0"/>
        </w:numPr>
      </w:pPr>
      <w:bookmarkStart w:id="5" w:name="_Toc122032217"/>
      <w:r>
        <w:lastRenderedPageBreak/>
        <w:t>Agradecimientos</w:t>
      </w:r>
      <w:bookmarkEnd w:id="5"/>
    </w:p>
    <w:p w14:paraId="77A58932" w14:textId="248D2EB0" w:rsidR="0013069A" w:rsidRDefault="0013069A" w:rsidP="00194CEF"/>
    <w:p w14:paraId="5744E297" w14:textId="77777777" w:rsidR="0013069A" w:rsidRDefault="0013069A" w:rsidP="00194CEF"/>
    <w:p w14:paraId="31C0040D" w14:textId="77777777" w:rsidR="00EC2E8E" w:rsidRDefault="00EC2E8E" w:rsidP="00194CEF">
      <w:pPr>
        <w:sectPr w:rsidR="00EC2E8E" w:rsidSect="00E138BF">
          <w:type w:val="oddPage"/>
          <w:pgSz w:w="11906" w:h="16838" w:code="9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28BA2315" w14:textId="4BA40A78" w:rsidR="0013069A" w:rsidRDefault="0013069A" w:rsidP="00E62DD2">
      <w:pPr>
        <w:pStyle w:val="Heading1"/>
        <w:numPr>
          <w:ilvl w:val="0"/>
          <w:numId w:val="0"/>
        </w:numPr>
      </w:pPr>
      <w:bookmarkStart w:id="6" w:name="_Toc122032218"/>
      <w:r>
        <w:lastRenderedPageBreak/>
        <w:t>Índice</w:t>
      </w:r>
      <w:bookmarkEnd w:id="6"/>
    </w:p>
    <w:sdt>
      <w:sdtPr>
        <w:id w:val="212565193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mallCaps w:val="0"/>
          <w:noProof/>
          <w:color w:val="auto"/>
          <w:sz w:val="24"/>
          <w:szCs w:val="24"/>
          <w:lang w:val="ca-ES" w:eastAsia="es-ES"/>
        </w:rPr>
      </w:sdtEndPr>
      <w:sdtContent>
        <w:p w14:paraId="732EFA83" w14:textId="49E5C45A" w:rsidR="00F94F5D" w:rsidRDefault="00F94F5D">
          <w:pPr>
            <w:pStyle w:val="TOCHeading"/>
          </w:pPr>
          <w:r>
            <w:t>Contents</w:t>
          </w:r>
        </w:p>
        <w:p w14:paraId="2D9EB423" w14:textId="2F1EF593" w:rsidR="00A97C11" w:rsidRDefault="00F94F5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32213" w:history="1">
            <w:r w:rsidR="00A97C11" w:rsidRPr="00B259B4">
              <w:rPr>
                <w:rStyle w:val="Hyperlink"/>
                <w:noProof/>
              </w:rPr>
              <w:t>Declaración de autoría</w:t>
            </w:r>
            <w:r w:rsidR="00A97C11">
              <w:rPr>
                <w:noProof/>
                <w:webHidden/>
              </w:rPr>
              <w:tab/>
            </w:r>
            <w:r w:rsidR="00A97C11">
              <w:rPr>
                <w:noProof/>
                <w:webHidden/>
              </w:rPr>
              <w:fldChar w:fldCharType="begin"/>
            </w:r>
            <w:r w:rsidR="00A97C11">
              <w:rPr>
                <w:noProof/>
                <w:webHidden/>
              </w:rPr>
              <w:instrText xml:space="preserve"> PAGEREF _Toc122032213 \h </w:instrText>
            </w:r>
            <w:r w:rsidR="00A97C11">
              <w:rPr>
                <w:noProof/>
                <w:webHidden/>
              </w:rPr>
            </w:r>
            <w:r w:rsidR="00A97C11">
              <w:rPr>
                <w:noProof/>
                <w:webHidden/>
              </w:rPr>
              <w:fldChar w:fldCharType="separate"/>
            </w:r>
            <w:r w:rsidR="00A97C11">
              <w:rPr>
                <w:noProof/>
                <w:webHidden/>
              </w:rPr>
              <w:t>i</w:t>
            </w:r>
            <w:r w:rsidR="00A97C11">
              <w:rPr>
                <w:noProof/>
                <w:webHidden/>
              </w:rPr>
              <w:fldChar w:fldCharType="end"/>
            </w:r>
          </w:hyperlink>
        </w:p>
        <w:p w14:paraId="3C717DE7" w14:textId="2E8C6E39" w:rsidR="00A97C11" w:rsidRDefault="00A97C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14" w:history="1">
            <w:r w:rsidRPr="00B259B4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E2EE" w14:textId="045DEFB9" w:rsidR="00A97C11" w:rsidRDefault="00A97C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15" w:history="1">
            <w:r w:rsidRPr="00B259B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A067" w14:textId="2323BA0E" w:rsidR="00A97C11" w:rsidRDefault="00A97C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16" w:history="1">
            <w:r w:rsidRPr="00B259B4">
              <w:rPr>
                <w:rStyle w:val="Hyperlink"/>
                <w:noProof/>
              </w:rPr>
              <w:t>Resum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3E06" w14:textId="706ACBFE" w:rsidR="00A97C11" w:rsidRDefault="00A97C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17" w:history="1">
            <w:r w:rsidRPr="00B259B4">
              <w:rPr>
                <w:rStyle w:val="Hyperlink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4545" w14:textId="4309B1E0" w:rsidR="00A97C11" w:rsidRDefault="00A97C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18" w:history="1">
            <w:r w:rsidRPr="00B259B4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40C7" w14:textId="611708B4" w:rsidR="00A97C11" w:rsidRDefault="00A97C11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19" w:history="1">
            <w:r w:rsidRPr="00B259B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14E4" w14:textId="51B0CF6D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20" w:history="1">
            <w:r w:rsidRPr="00B259B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5FBF" w14:textId="4C7F51F4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21" w:history="1">
            <w:r w:rsidRPr="00B259B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Motivación. Proyecto Smart beaches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F1F5" w14:textId="71788AFD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22" w:history="1">
            <w:r w:rsidRPr="00B259B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14075" w14:textId="64773124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23" w:history="1">
            <w:r w:rsidRPr="00B259B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BD65" w14:textId="4CD5C526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24" w:history="1">
            <w:r w:rsidRPr="00B259B4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Estructura de la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8CF4" w14:textId="2EB04499" w:rsidR="00A97C11" w:rsidRDefault="00A97C11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25" w:history="1">
            <w:r w:rsidRPr="00B259B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Especificaciones y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4E7F" w14:textId="79F69912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26" w:history="1">
            <w:r w:rsidRPr="00B259B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4086" w14:textId="713C81CC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27" w:history="1">
            <w:r w:rsidRPr="00B259B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F4D3" w14:textId="261AF783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28" w:history="1">
            <w:r w:rsidRPr="00B259B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1992" w14:textId="526D61A1" w:rsidR="00A97C11" w:rsidRDefault="00A97C11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29" w:history="1">
            <w:r w:rsidRPr="00B259B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C47C" w14:textId="2BCEA7BE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30" w:history="1">
            <w:r w:rsidRPr="00B259B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D011" w14:textId="38793D90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31" w:history="1">
            <w:r w:rsidRPr="00B259B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024F" w14:textId="5314E76C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32" w:history="1">
            <w:r w:rsidRPr="00B259B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33FD" w14:textId="5352436C" w:rsidR="00A97C11" w:rsidRDefault="00A97C11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33" w:history="1">
            <w:r w:rsidRPr="00B259B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5FF4" w14:textId="7FBE94CD" w:rsidR="00A97C11" w:rsidRDefault="00A97C11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34" w:history="1">
            <w:r w:rsidRPr="00B259B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0BD4" w14:textId="7943F76A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35" w:history="1">
            <w:r w:rsidRPr="00B259B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84FA" w14:textId="74AABBF0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36" w:history="1">
            <w:r w:rsidRPr="00B259B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572A" w14:textId="118573AD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37" w:history="1">
            <w:r w:rsidRPr="00B259B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D946" w14:textId="57E312B2" w:rsidR="00A97C11" w:rsidRDefault="00A97C1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38" w:history="1">
            <w:r w:rsidRPr="00B259B4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2561" w14:textId="49A93532" w:rsidR="00A97C11" w:rsidRDefault="00A97C11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39" w:history="1">
            <w:r w:rsidRPr="00B259B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Validación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B0A3" w14:textId="320B0DE3" w:rsidR="00A97C11" w:rsidRDefault="00A97C11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40" w:history="1">
            <w:r w:rsidRPr="00B259B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321D" w14:textId="7F032FD8" w:rsidR="00A97C11" w:rsidRDefault="00A97C11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41" w:history="1">
            <w:r w:rsidRPr="00B259B4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2E4B" w14:textId="3DD70985" w:rsidR="00A97C11" w:rsidRDefault="00A97C11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42" w:history="1">
            <w:r w:rsidRPr="00B259B4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D016" w14:textId="7D1C0817" w:rsidR="00A97C11" w:rsidRDefault="00A97C11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22032243" w:history="1">
            <w:r w:rsidRPr="00B259B4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259B4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5B5D" w14:textId="478D917E" w:rsidR="00F94F5D" w:rsidRDefault="00F94F5D">
          <w:r>
            <w:rPr>
              <w:b/>
              <w:bCs/>
              <w:noProof/>
            </w:rPr>
            <w:fldChar w:fldCharType="end"/>
          </w:r>
        </w:p>
      </w:sdtContent>
    </w:sdt>
    <w:p w14:paraId="2F592A3E" w14:textId="0AB64FE3" w:rsidR="0013069A" w:rsidRDefault="0013069A" w:rsidP="00FF703E">
      <w:pPr>
        <w:rPr>
          <w:rFonts w:ascii="Cambria" w:hAnsi="Cambria"/>
          <w:b/>
          <w:sz w:val="28"/>
        </w:rPr>
      </w:pPr>
    </w:p>
    <w:p w14:paraId="2E683C38" w14:textId="77777777" w:rsidR="00EC2E8E" w:rsidRDefault="00EC2E8E" w:rsidP="00F94F5D">
      <w:pPr>
        <w:pStyle w:val="Heading1"/>
        <w:numPr>
          <w:ilvl w:val="0"/>
          <w:numId w:val="17"/>
        </w:numPr>
        <w:sectPr w:rsidR="00EC2E8E" w:rsidSect="00E138BF">
          <w:headerReference w:type="default" r:id="rId17"/>
          <w:footerReference w:type="default" r:id="rId18"/>
          <w:type w:val="oddPage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0F237642" w14:textId="6DE91755" w:rsidR="0013069A" w:rsidRDefault="0013069A" w:rsidP="00E62DD2">
      <w:pPr>
        <w:pStyle w:val="Heading1"/>
        <w:numPr>
          <w:ilvl w:val="0"/>
          <w:numId w:val="29"/>
        </w:numPr>
      </w:pPr>
      <w:bookmarkStart w:id="7" w:name="_Toc122032219"/>
      <w:r>
        <w:lastRenderedPageBreak/>
        <w:t>Introducción</w:t>
      </w:r>
      <w:bookmarkEnd w:id="7"/>
    </w:p>
    <w:p w14:paraId="11BA0931" w14:textId="1B9B304B" w:rsidR="00332DA2" w:rsidRDefault="00332DA2" w:rsidP="00EA5EC1">
      <w:pPr>
        <w:pStyle w:val="Heading2"/>
      </w:pPr>
      <w:bookmarkStart w:id="8" w:name="_Toc122032220"/>
      <w:r>
        <w:t>Introducción</w:t>
      </w:r>
      <w:bookmarkEnd w:id="8"/>
    </w:p>
    <w:p w14:paraId="2B98770D" w14:textId="131C0458" w:rsidR="00332DA2" w:rsidRDefault="00332DA2" w:rsidP="00332DA2"/>
    <w:p w14:paraId="223116A9" w14:textId="536AF013" w:rsidR="0013069A" w:rsidRDefault="004C400B" w:rsidP="00EA5EC1">
      <w:pPr>
        <w:pStyle w:val="Heading2"/>
      </w:pPr>
      <w:bookmarkStart w:id="9" w:name="_Toc122032221"/>
      <w:r>
        <w:t xml:space="preserve">Motivación. </w:t>
      </w:r>
      <w:r w:rsidR="00EC2E8E">
        <w:t>Proyecto Smart beaches</w:t>
      </w:r>
      <w:bookmarkEnd w:id="9"/>
    </w:p>
    <w:p w14:paraId="281600E9" w14:textId="5A7C950E" w:rsidR="00EC2E8E" w:rsidRDefault="004C400B" w:rsidP="00E62DD2">
      <w:r>
        <w:t>Nodos sensores.</w:t>
      </w:r>
    </w:p>
    <w:p w14:paraId="786F2395" w14:textId="71494F1C" w:rsidR="004C400B" w:rsidRDefault="004C400B" w:rsidP="00E62DD2">
      <w:r>
        <w:t>Red IoT</w:t>
      </w:r>
    </w:p>
    <w:p w14:paraId="7CDF6D37" w14:textId="0AEB7E13" w:rsidR="004C400B" w:rsidRDefault="004C400B" w:rsidP="004C400B">
      <w:r>
        <w:t>Sigfox</w:t>
      </w:r>
    </w:p>
    <w:p w14:paraId="07504F62" w14:textId="43588A68" w:rsidR="00C400D3" w:rsidRDefault="00C400D3" w:rsidP="004C400B">
      <w:r>
        <w:t>Imagen con un esquema de la aplicación completa.</w:t>
      </w:r>
    </w:p>
    <w:p w14:paraId="2B7437A6" w14:textId="117CF78D" w:rsidR="004C400B" w:rsidRDefault="004C400B" w:rsidP="00194CEF">
      <w:r>
        <w:t>Promovido por la conserlleria de turismo</w:t>
      </w:r>
      <w:r w:rsidR="00194CEF">
        <w:t>..</w:t>
      </w:r>
      <w:r>
        <w:t>.</w:t>
      </w:r>
      <w:r w:rsidR="00194CEF">
        <w:t xml:space="preserve"> Poner referencias cruzadas a los artículos de la bibliografía.</w:t>
      </w:r>
    </w:p>
    <w:p w14:paraId="7906B42B" w14:textId="17868A85" w:rsidR="004C400B" w:rsidRDefault="004C400B" w:rsidP="004C400B">
      <w:pPr>
        <w:pStyle w:val="Heading2"/>
      </w:pPr>
      <w:bookmarkStart w:id="10" w:name="_Toc122032222"/>
      <w:r>
        <w:t>Objetivos</w:t>
      </w:r>
      <w:bookmarkEnd w:id="10"/>
    </w:p>
    <w:p w14:paraId="1F7CDCE5" w14:textId="36C28449" w:rsidR="004C400B" w:rsidRDefault="004C400B" w:rsidP="004C400B">
      <w:r>
        <w:t>Este TFG se</w:t>
      </w:r>
      <w:r>
        <w:t xml:space="preserve"> enmarca en el proyecto de smart beaches</w:t>
      </w:r>
      <w:r w:rsidR="00C400D3">
        <w:t>.</w:t>
      </w:r>
      <w:r>
        <w:t xml:space="preserve"> </w:t>
      </w:r>
      <w:r w:rsidR="00C400D3">
        <w:t xml:space="preserve">El proyecto es amplio, desde diseño mecánico a bases de datos, pasando por diseño hardware, firmware y redes. Este proyecto se enmarca en la parte software y </w:t>
      </w:r>
      <w:r>
        <w:t>presentación de datos al usuario...</w:t>
      </w:r>
    </w:p>
    <w:p w14:paraId="5F59A974" w14:textId="3444DC66" w:rsidR="00C400D3" w:rsidRPr="004C400B" w:rsidRDefault="00C400D3" w:rsidP="004C400B">
      <w:pPr>
        <w:ind w:left="113"/>
      </w:pPr>
      <w:r>
        <w:t>Se puede hacer referencia a la imagen anterior para decir qué entra en este proyecto.</w:t>
      </w:r>
    </w:p>
    <w:p w14:paraId="49E5FA12" w14:textId="25614CCE" w:rsidR="00EC2E8E" w:rsidRDefault="00EC2E8E" w:rsidP="00EA5EC1">
      <w:pPr>
        <w:pStyle w:val="Heading2"/>
      </w:pPr>
      <w:bookmarkStart w:id="11" w:name="_Toc122032223"/>
      <w:r>
        <w:t>Estado del arte</w:t>
      </w:r>
      <w:bookmarkEnd w:id="11"/>
    </w:p>
    <w:p w14:paraId="3D1698A6" w14:textId="37030BE1" w:rsidR="0013069A" w:rsidRDefault="00332DA2" w:rsidP="00E62DD2">
      <w:r>
        <w:t>Tecnologías similares</w:t>
      </w:r>
      <w:r w:rsidR="00C400D3">
        <w:t>. ¿Hacer una app? No es tan universal porque necesitas una para cada plataforma móvil y una tercera para escritorio.</w:t>
      </w:r>
    </w:p>
    <w:p w14:paraId="791BD31B" w14:textId="77777777" w:rsidR="004C400B" w:rsidRDefault="00332DA2" w:rsidP="00E62DD2">
      <w:r>
        <w:t>Librerías como jquery.</w:t>
      </w:r>
    </w:p>
    <w:p w14:paraId="170FC39D" w14:textId="24D0E13D" w:rsidR="00332DA2" w:rsidRDefault="004C400B" w:rsidP="00E62DD2">
      <w:hyperlink r:id="rId19" w:history="1">
        <w:r w:rsidRPr="00633A06">
          <w:rPr>
            <w:rStyle w:val="Hyperlink"/>
            <w:shd w:val="clear" w:color="auto" w:fill="auto"/>
          </w:rPr>
          <w:t>https://trends.google.es/trends/explore?cat=13&amp;date=all&amp;q=jquery,react,angular</w:t>
        </w:r>
      </w:hyperlink>
    </w:p>
    <w:p w14:paraId="24F93C13" w14:textId="77777777" w:rsidR="004C400B" w:rsidRDefault="00332DA2" w:rsidP="00332DA2">
      <w:r>
        <w:t>Otros lenguajes que se suelan usar en desarrollo web.</w:t>
      </w:r>
    </w:p>
    <w:p w14:paraId="5D6F58A5" w14:textId="1B37153A" w:rsidR="00332DA2" w:rsidRDefault="004C400B" w:rsidP="00332DA2">
      <w:hyperlink r:id="rId20" w:history="1">
        <w:r w:rsidRPr="00633A06">
          <w:rPr>
            <w:rStyle w:val="Hyperlink"/>
            <w:shd w:val="clear" w:color="auto" w:fill="auto"/>
          </w:rPr>
          <w:t>https://trends.google.es/trends/explore?cat=13&amp;date=all&amp;q=php,asp,python,ruby,java</w:t>
        </w:r>
      </w:hyperlink>
    </w:p>
    <w:p w14:paraId="4832D443" w14:textId="74ACF4A6" w:rsidR="00332DA2" w:rsidRPr="00194CEF" w:rsidRDefault="004C400B" w:rsidP="00194CEF">
      <w:pPr>
        <w:rPr>
          <w:rStyle w:val="Hyperlink"/>
          <w:shd w:val="clear" w:color="auto" w:fill="auto"/>
        </w:rPr>
      </w:pPr>
      <w:hyperlink r:id="rId21" w:history="1">
        <w:r w:rsidRPr="00633A06">
          <w:rPr>
            <w:rStyle w:val="Hyperlink"/>
            <w:shd w:val="clear" w:color="auto" w:fill="auto"/>
          </w:rPr>
          <w:t>https://trends.google.es/trends/explore?cat=13&amp;date=all&amp;q=javascript,typescript</w:t>
        </w:r>
      </w:hyperlink>
    </w:p>
    <w:p w14:paraId="52321B32" w14:textId="7DE8AC97" w:rsidR="00332DA2" w:rsidRDefault="00332DA2" w:rsidP="00332DA2">
      <w:pPr>
        <w:pStyle w:val="Heading2"/>
      </w:pPr>
      <w:bookmarkStart w:id="12" w:name="_Toc122032224"/>
      <w:r>
        <w:t>Estructura de la memoria</w:t>
      </w:r>
      <w:bookmarkEnd w:id="12"/>
    </w:p>
    <w:p w14:paraId="623213EA" w14:textId="3360A157" w:rsidR="00332DA2" w:rsidRDefault="004C400B" w:rsidP="00E62DD2">
      <w:r>
        <w:t>En el capítulo 2 se verá...</w:t>
      </w:r>
    </w:p>
    <w:p w14:paraId="103F87C2" w14:textId="77777777" w:rsidR="00332DA2" w:rsidRDefault="00332DA2" w:rsidP="00E62DD2"/>
    <w:p w14:paraId="433CF5CE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1B2ACBB7" w14:textId="2C6C926B" w:rsidR="0013069A" w:rsidRDefault="00C400D3" w:rsidP="00EA5EC1">
      <w:pPr>
        <w:pStyle w:val="Heading1"/>
      </w:pPr>
      <w:bookmarkStart w:id="13" w:name="_Toc122032225"/>
      <w:r>
        <w:lastRenderedPageBreak/>
        <w:t>E</w:t>
      </w:r>
      <w:r w:rsidR="0013069A">
        <w:t>specificaciones</w:t>
      </w:r>
      <w:r>
        <w:t xml:space="preserve"> y planificación</w:t>
      </w:r>
      <w:bookmarkEnd w:id="13"/>
    </w:p>
    <w:p w14:paraId="2F3DD2E5" w14:textId="386C4E13" w:rsidR="00E62DD2" w:rsidRDefault="00E62DD2" w:rsidP="0049463A">
      <w:pPr>
        <w:pStyle w:val="Heading2"/>
      </w:pPr>
      <w:bookmarkStart w:id="14" w:name="_Toc122032226"/>
      <w:r>
        <w:t>Funcionales</w:t>
      </w:r>
      <w:bookmarkEnd w:id="14"/>
    </w:p>
    <w:p w14:paraId="0941BD4E" w14:textId="3E4F88CB" w:rsidR="00E62DD2" w:rsidRDefault="00332DA2" w:rsidP="00E62DD2">
      <w:r>
        <w:t>Recepción de datos de nodos IoT. AJAX</w:t>
      </w:r>
    </w:p>
    <w:p w14:paraId="60555D0F" w14:textId="41D98B1F" w:rsidR="00E62DD2" w:rsidRDefault="00332DA2" w:rsidP="00C400D3">
      <w:pPr>
        <w:ind w:left="113"/>
      </w:pPr>
      <w:r>
        <w:t>Mostrar últimos valores e histórico</w:t>
      </w:r>
    </w:p>
    <w:p w14:paraId="39AE5B8C" w14:textId="2DFC1016" w:rsidR="00E62DD2" w:rsidRDefault="00E62DD2" w:rsidP="0049463A">
      <w:pPr>
        <w:pStyle w:val="Heading2"/>
      </w:pPr>
      <w:bookmarkStart w:id="15" w:name="_Toc122032227"/>
      <w:r>
        <w:t>No funcionales</w:t>
      </w:r>
      <w:bookmarkEnd w:id="15"/>
    </w:p>
    <w:p w14:paraId="24F4068A" w14:textId="30877BC9" w:rsidR="0013069A" w:rsidRDefault="00E62DD2" w:rsidP="00E62DD2">
      <w:r>
        <w:t>Responsiveness</w:t>
      </w:r>
      <w:r w:rsidR="004C400B">
        <w:t>. Si se puede ver desde móviles, nos ahorramos hacer una app.</w:t>
      </w:r>
    </w:p>
    <w:p w14:paraId="58A48B4F" w14:textId="1D1B3A58" w:rsidR="00C400D3" w:rsidRDefault="00C400D3" w:rsidP="00E62DD2">
      <w:r>
        <w:t>No reinventar la rueda, usar librerías bien asentadas allá donde sea posible. Jquery, gráficos, fetch...</w:t>
      </w:r>
    </w:p>
    <w:p w14:paraId="62DECB5D" w14:textId="5F231C99" w:rsidR="00E62DD2" w:rsidRDefault="004C400B" w:rsidP="00E62DD2">
      <w:r>
        <w:t>A</w:t>
      </w:r>
      <w:r w:rsidR="00E62DD2">
        <w:t>ccesibilidad</w:t>
      </w:r>
      <w:r>
        <w:t>. Las páginas de la administración o financiadas por ella deberían seguir estos criterios.</w:t>
      </w:r>
    </w:p>
    <w:p w14:paraId="610D0148" w14:textId="21467775" w:rsidR="00194CEF" w:rsidRDefault="00194CEF" w:rsidP="00E62DD2">
      <w:r>
        <w:t>Seguridad.</w:t>
      </w:r>
    </w:p>
    <w:p w14:paraId="4A426DE8" w14:textId="16A40803" w:rsidR="00E62DD2" w:rsidRDefault="00E62DD2" w:rsidP="00E62DD2">
      <w:r>
        <w:t>Requisitos legales</w:t>
      </w:r>
      <w:r w:rsidR="004C400B">
        <w:t>. Mensaje cookies, mensajes legales (protección de datos y otros). Uso de imágenes.</w:t>
      </w:r>
    </w:p>
    <w:p w14:paraId="68CB39A3" w14:textId="27CE6F6C" w:rsidR="00C400D3" w:rsidRDefault="00C400D3" w:rsidP="00E62DD2">
      <w:r>
        <w:t>Calidad de código. Ver siguiente capítulo.</w:t>
      </w:r>
    </w:p>
    <w:p w14:paraId="75E23956" w14:textId="5C39EF68" w:rsidR="0049463A" w:rsidRDefault="0049463A" w:rsidP="00E62DD2">
      <w:r>
        <w:t>Metodología de trabajo</w:t>
      </w:r>
      <w:r w:rsidR="004C400B">
        <w:t>. Gitflow, ver siguiente capítulo.</w:t>
      </w:r>
    </w:p>
    <w:p w14:paraId="35A24F22" w14:textId="06DD7B03" w:rsidR="00C400D3" w:rsidRDefault="00C400D3" w:rsidP="00C400D3">
      <w:pPr>
        <w:pStyle w:val="Heading2"/>
      </w:pPr>
      <w:bookmarkStart w:id="16" w:name="_Toc122032228"/>
      <w:r>
        <w:t>Planificación</w:t>
      </w:r>
      <w:bookmarkEnd w:id="16"/>
    </w:p>
    <w:p w14:paraId="79C4D6C3" w14:textId="3C74649E" w:rsidR="00C400D3" w:rsidRDefault="00C400D3" w:rsidP="00E62DD2">
      <w:r>
        <w:t>Gantt</w:t>
      </w:r>
    </w:p>
    <w:p w14:paraId="5844C5E2" w14:textId="1B0FA27E" w:rsidR="00C400D3" w:rsidRDefault="00C400D3" w:rsidP="00E62DD2">
      <w:r>
        <w:t>Costes? De momento no hay, pero igual se puede hacer una estimación del coste de servidores.</w:t>
      </w:r>
    </w:p>
    <w:p w14:paraId="43948FF9" w14:textId="77777777" w:rsidR="00E62DD2" w:rsidRDefault="00E62DD2" w:rsidP="00E62DD2"/>
    <w:p w14:paraId="52F76688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113DFF03" w14:textId="36599E93" w:rsidR="0013069A" w:rsidRDefault="0013069A" w:rsidP="00EA5EC1">
      <w:pPr>
        <w:pStyle w:val="Heading1"/>
      </w:pPr>
      <w:bookmarkStart w:id="17" w:name="_Toc122032229"/>
      <w:r>
        <w:lastRenderedPageBreak/>
        <w:t>Metodología</w:t>
      </w:r>
      <w:bookmarkEnd w:id="17"/>
    </w:p>
    <w:p w14:paraId="0619647D" w14:textId="1AC4934C" w:rsidR="00EA5EC1" w:rsidRDefault="00EA5EC1" w:rsidP="00EA5EC1">
      <w:pPr>
        <w:pStyle w:val="Heading2"/>
      </w:pPr>
      <w:bookmarkStart w:id="18" w:name="_Toc122032230"/>
      <w:r>
        <w:t>Herramientas</w:t>
      </w:r>
      <w:bookmarkEnd w:id="18"/>
    </w:p>
    <w:p w14:paraId="7E819D65" w14:textId="5E583815" w:rsidR="00273B75" w:rsidRDefault="00EA5EC1" w:rsidP="00273B75">
      <w:pPr>
        <w:ind w:left="113"/>
      </w:pPr>
      <w:r>
        <w:t>Github</w:t>
      </w:r>
      <w:r w:rsidR="00273B75">
        <w:t>, docker</w:t>
      </w:r>
      <w:r w:rsidR="00C400D3">
        <w:t xml:space="preserve"> (las máquinas en las que se ejecutan las actions)</w:t>
      </w:r>
    </w:p>
    <w:p w14:paraId="6DBACA05" w14:textId="69CC826F" w:rsidR="00E62DD2" w:rsidRDefault="00E62DD2" w:rsidP="00E62DD2">
      <w:r>
        <w:t>IDE</w:t>
      </w:r>
    </w:p>
    <w:p w14:paraId="65B4C0A7" w14:textId="2D2D74D1" w:rsidR="00E62DD2" w:rsidRDefault="00E62DD2" w:rsidP="00E62DD2">
      <w:r>
        <w:t>Browser inspector</w:t>
      </w:r>
    </w:p>
    <w:p w14:paraId="43E733BE" w14:textId="55EE5221" w:rsidR="00273B75" w:rsidRDefault="00C400D3" w:rsidP="00E62DD2">
      <w:r>
        <w:t>esl</w:t>
      </w:r>
      <w:r w:rsidR="00273B75">
        <w:t>int</w:t>
      </w:r>
    </w:p>
    <w:p w14:paraId="3089E682" w14:textId="5B4CE8B0" w:rsidR="00273B75" w:rsidRDefault="00273B75" w:rsidP="00E62DD2">
      <w:r>
        <w:t>Node.js</w:t>
      </w:r>
      <w:r w:rsidR="00C400D3">
        <w:t>. jest</w:t>
      </w:r>
    </w:p>
    <w:p w14:paraId="3882358F" w14:textId="06F9EA4C" w:rsidR="00C400D3" w:rsidRDefault="00C400D3" w:rsidP="00E62DD2">
      <w:r>
        <w:t>XAMPP</w:t>
      </w:r>
    </w:p>
    <w:p w14:paraId="0E3AAAA7" w14:textId="1B502C92" w:rsidR="00EA5EC1" w:rsidRDefault="00EA5EC1" w:rsidP="00EA5EC1">
      <w:pPr>
        <w:pStyle w:val="Heading2"/>
      </w:pPr>
      <w:bookmarkStart w:id="19" w:name="_Toc122032231"/>
      <w:r>
        <w:t>Git flow</w:t>
      </w:r>
      <w:bookmarkEnd w:id="19"/>
    </w:p>
    <w:p w14:paraId="5C0DFC73" w14:textId="77777777" w:rsidR="00A239E9" w:rsidRDefault="00A239E9" w:rsidP="00E62DD2">
      <w:r>
        <w:t>Conceptos de:</w:t>
      </w:r>
    </w:p>
    <w:p w14:paraId="6DCAABA3" w14:textId="1EB68B62" w:rsidR="00EA5EC1" w:rsidRDefault="0049463A" w:rsidP="00E62DD2">
      <w:r>
        <w:t>Repositorios</w:t>
      </w:r>
    </w:p>
    <w:p w14:paraId="705A4DFB" w14:textId="196AE828" w:rsidR="0049463A" w:rsidRDefault="0049463A" w:rsidP="00E62DD2">
      <w:r>
        <w:t>Git</w:t>
      </w:r>
    </w:p>
    <w:p w14:paraId="7BC293A2" w14:textId="2E02A225" w:rsidR="0049463A" w:rsidRDefault="0049463A" w:rsidP="00E62DD2">
      <w:r>
        <w:t>Github</w:t>
      </w:r>
    </w:p>
    <w:p w14:paraId="41926D92" w14:textId="101553E2" w:rsidR="0049463A" w:rsidRDefault="0049463A" w:rsidP="00E62DD2">
      <w:r>
        <w:t>Ramas</w:t>
      </w:r>
    </w:p>
    <w:p w14:paraId="7A10F935" w14:textId="2693EB5B" w:rsidR="0049463A" w:rsidRDefault="0049463A" w:rsidP="00E62DD2">
      <w:r>
        <w:t>Pull-request. Revisiones</w:t>
      </w:r>
    </w:p>
    <w:p w14:paraId="6C9F34EF" w14:textId="6EE9EACD" w:rsidR="00EA5EC1" w:rsidRDefault="00EA5EC1" w:rsidP="00EA5EC1">
      <w:pPr>
        <w:pStyle w:val="Heading2"/>
      </w:pPr>
      <w:bookmarkStart w:id="20" w:name="_Toc122032232"/>
      <w:r>
        <w:t>CI/CD</w:t>
      </w:r>
      <w:bookmarkEnd w:id="20"/>
    </w:p>
    <w:p w14:paraId="50CB3592" w14:textId="28A38C7A" w:rsidR="00C400D3" w:rsidRDefault="00C400D3" w:rsidP="00E62DD2">
      <w:r>
        <w:t>Concepto de Continuous Integration/Continuous Development.</w:t>
      </w:r>
    </w:p>
    <w:p w14:paraId="44C84F1A" w14:textId="796C74D6" w:rsidR="00EA5EC1" w:rsidRDefault="00E62DD2" w:rsidP="00E62DD2">
      <w:r>
        <w:t>Test unitarios</w:t>
      </w:r>
    </w:p>
    <w:p w14:paraId="35B50FAB" w14:textId="7105EA44" w:rsidR="00E62DD2" w:rsidRDefault="00A239E9" w:rsidP="00E62DD2">
      <w:r>
        <w:t xml:space="preserve">Análisis estático. </w:t>
      </w:r>
      <w:r w:rsidR="00E62DD2">
        <w:t>Lint</w:t>
      </w:r>
    </w:p>
    <w:p w14:paraId="1E66F2D4" w14:textId="77777777" w:rsidR="00E62DD2" w:rsidRDefault="00E62DD2" w:rsidP="00E62DD2"/>
    <w:p w14:paraId="78254486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248B75CC" w14:textId="5AA1B9C8" w:rsidR="0013069A" w:rsidRDefault="0013069A" w:rsidP="00EA5EC1">
      <w:pPr>
        <w:pStyle w:val="Heading1"/>
      </w:pPr>
      <w:bookmarkStart w:id="21" w:name="_Toc122032233"/>
      <w:r>
        <w:lastRenderedPageBreak/>
        <w:t>Diseño</w:t>
      </w:r>
      <w:bookmarkEnd w:id="21"/>
    </w:p>
    <w:p w14:paraId="1C36BD41" w14:textId="5D13E77F" w:rsidR="00E62DD2" w:rsidRDefault="00E62DD2" w:rsidP="00E62DD2">
      <w:r>
        <w:t>C</w:t>
      </w:r>
      <w:r w:rsidR="004C400B">
        <w:t>ómo conseguimos los c</w:t>
      </w:r>
      <w:r>
        <w:t>riterios de accesibilidad, responsiveness</w:t>
      </w:r>
    </w:p>
    <w:p w14:paraId="096104F4" w14:textId="1E7AD51F" w:rsidR="0013069A" w:rsidRDefault="00E62DD2" w:rsidP="00E62DD2">
      <w:r>
        <w:t>Estructura de navegación</w:t>
      </w:r>
      <w:r w:rsidR="004C400B">
        <w:t>. Esquema de páginas</w:t>
      </w:r>
    </w:p>
    <w:p w14:paraId="2EBABC27" w14:textId="172795CD" w:rsidR="00E62DD2" w:rsidRDefault="00E62DD2" w:rsidP="00E62DD2">
      <w:r>
        <w:t>Boceto de visual</w:t>
      </w:r>
    </w:p>
    <w:p w14:paraId="4B22499F" w14:textId="78288A55" w:rsidR="00E62DD2" w:rsidRDefault="00E62DD2" w:rsidP="00E62DD2">
      <w:r>
        <w:t>Escala de colores</w:t>
      </w:r>
    </w:p>
    <w:p w14:paraId="684842E6" w14:textId="7EC1164E" w:rsidR="00E62DD2" w:rsidRDefault="00E62DD2" w:rsidP="00E62DD2"/>
    <w:p w14:paraId="48C2AFB5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2F3224E" w14:textId="1B31AC54" w:rsidR="0013069A" w:rsidRDefault="0013069A" w:rsidP="00EA5EC1">
      <w:pPr>
        <w:pStyle w:val="Heading1"/>
      </w:pPr>
      <w:bookmarkStart w:id="22" w:name="_Toc122032234"/>
      <w:r>
        <w:lastRenderedPageBreak/>
        <w:t>Implementación</w:t>
      </w:r>
      <w:bookmarkEnd w:id="22"/>
    </w:p>
    <w:p w14:paraId="5DC51226" w14:textId="338B4E30" w:rsidR="00E62DD2" w:rsidRDefault="00E62DD2" w:rsidP="00E62DD2">
      <w:pPr>
        <w:pStyle w:val="Heading2"/>
      </w:pPr>
      <w:bookmarkStart w:id="23" w:name="_Toc122032235"/>
      <w:r>
        <w:t>Frontend</w:t>
      </w:r>
      <w:bookmarkEnd w:id="23"/>
    </w:p>
    <w:p w14:paraId="1D2F5D5F" w14:textId="741CA81A" w:rsidR="00E62DD2" w:rsidRDefault="00E62DD2" w:rsidP="00E62DD2">
      <w:r>
        <w:t>Html, css</w:t>
      </w:r>
    </w:p>
    <w:p w14:paraId="02436494" w14:textId="45B9356D" w:rsidR="00E62DD2" w:rsidRDefault="00E62DD2" w:rsidP="00E62DD2">
      <w:r>
        <w:t>JS</w:t>
      </w:r>
      <w:r w:rsidR="004C400B">
        <w:t>. Comentar estructuras de clases y patrones</w:t>
      </w:r>
    </w:p>
    <w:p w14:paraId="197071DA" w14:textId="27914F1F" w:rsidR="00E62DD2" w:rsidRDefault="00E62DD2" w:rsidP="00E62DD2">
      <w:r>
        <w:t>AJAX</w:t>
      </w:r>
    </w:p>
    <w:p w14:paraId="5D696D39" w14:textId="6F73BF66" w:rsidR="00E62DD2" w:rsidRDefault="00E62DD2" w:rsidP="00E62DD2">
      <w:pPr>
        <w:pStyle w:val="Heading2"/>
      </w:pPr>
      <w:bookmarkStart w:id="24" w:name="_Toc122032236"/>
      <w:r>
        <w:t>Backend</w:t>
      </w:r>
      <w:bookmarkEnd w:id="24"/>
    </w:p>
    <w:p w14:paraId="5C506C53" w14:textId="77777777" w:rsidR="004C400B" w:rsidRDefault="00273B75" w:rsidP="00273B75">
      <w:r>
        <w:t>PHP</w:t>
      </w:r>
    </w:p>
    <w:p w14:paraId="164E2675" w14:textId="14588D43" w:rsidR="00273B75" w:rsidRDefault="004C400B" w:rsidP="00273B75">
      <w:r>
        <w:t>Comentar estructuras de clases</w:t>
      </w:r>
    </w:p>
    <w:p w14:paraId="24300667" w14:textId="275F3200" w:rsidR="004C400B" w:rsidRDefault="004C400B" w:rsidP="00273B75">
      <w:r>
        <w:t>Seguridad. Sanityze</w:t>
      </w:r>
    </w:p>
    <w:p w14:paraId="38CFA5DB" w14:textId="65DEDFC8" w:rsidR="0049463A" w:rsidRDefault="00273B75" w:rsidP="00273B75">
      <w:pPr>
        <w:pStyle w:val="Heading2"/>
      </w:pPr>
      <w:bookmarkStart w:id="25" w:name="_Toc122032237"/>
      <w:r>
        <w:t>S</w:t>
      </w:r>
      <w:r w:rsidR="0049463A">
        <w:t>ervidores</w:t>
      </w:r>
      <w:bookmarkEnd w:id="25"/>
    </w:p>
    <w:p w14:paraId="323BF0C5" w14:textId="7E341FA5" w:rsidR="00273B75" w:rsidRDefault="00273B75" w:rsidP="00273B75">
      <w:r>
        <w:t>Apache</w:t>
      </w:r>
    </w:p>
    <w:p w14:paraId="30AEE638" w14:textId="61CE5A41" w:rsidR="00273B75" w:rsidRPr="00273B75" w:rsidRDefault="00273B75" w:rsidP="00273B75">
      <w:r>
        <w:t>MySQL</w:t>
      </w:r>
    </w:p>
    <w:p w14:paraId="7AAE5031" w14:textId="0C47695B" w:rsidR="00E62DD2" w:rsidRDefault="00E62DD2" w:rsidP="00273B75">
      <w:pPr>
        <w:pStyle w:val="Heading2"/>
      </w:pPr>
      <w:bookmarkStart w:id="26" w:name="_Toc122032238"/>
      <w:r>
        <w:t>Base de datos</w:t>
      </w:r>
      <w:bookmarkEnd w:id="26"/>
    </w:p>
    <w:p w14:paraId="0BC89424" w14:textId="5C4DBBE0" w:rsidR="00E62DD2" w:rsidRDefault="00273B75" w:rsidP="00E62DD2">
      <w:r>
        <w:t>Estructura de tablas</w:t>
      </w:r>
    </w:p>
    <w:p w14:paraId="081B4EE7" w14:textId="77777777" w:rsidR="00273B75" w:rsidRDefault="00273B75" w:rsidP="00E62DD2"/>
    <w:p w14:paraId="6FDB834D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383943C7" w14:textId="3C92B376" w:rsidR="0013069A" w:rsidRDefault="0013069A" w:rsidP="00EA5EC1">
      <w:pPr>
        <w:pStyle w:val="Heading1"/>
      </w:pPr>
      <w:bookmarkStart w:id="27" w:name="_Toc122032239"/>
      <w:r>
        <w:lastRenderedPageBreak/>
        <w:t>Validación y pruebas</w:t>
      </w:r>
      <w:bookmarkEnd w:id="27"/>
    </w:p>
    <w:p w14:paraId="62FB99AB" w14:textId="0AC21272" w:rsidR="0013069A" w:rsidRDefault="00E62DD2" w:rsidP="00E62DD2">
      <w:r>
        <w:t>Validadores html, css</w:t>
      </w:r>
    </w:p>
    <w:p w14:paraId="524A4FD1" w14:textId="6475B99F" w:rsidR="00E62DD2" w:rsidRDefault="00E62DD2" w:rsidP="00E62DD2">
      <w:r>
        <w:t>Tests unitarios</w:t>
      </w:r>
    </w:p>
    <w:p w14:paraId="135EF02A" w14:textId="52F908D5" w:rsidR="00E62DD2" w:rsidRDefault="00E62DD2" w:rsidP="00E62DD2">
      <w:r>
        <w:t>Responsiveness</w:t>
      </w:r>
    </w:p>
    <w:p w14:paraId="7437005F" w14:textId="77777777" w:rsidR="00E62DD2" w:rsidRDefault="00E62DD2" w:rsidP="00E62DD2"/>
    <w:p w14:paraId="534904ED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2110672" w14:textId="5F75CACF" w:rsidR="0013069A" w:rsidRDefault="0013069A" w:rsidP="00EA5EC1">
      <w:pPr>
        <w:pStyle w:val="Heading1"/>
      </w:pPr>
      <w:bookmarkStart w:id="28" w:name="_Toc122032240"/>
      <w:r>
        <w:lastRenderedPageBreak/>
        <w:t>Resultados</w:t>
      </w:r>
      <w:bookmarkEnd w:id="28"/>
    </w:p>
    <w:p w14:paraId="44F24503" w14:textId="06B8ED09" w:rsidR="0013069A" w:rsidRDefault="00E62DD2" w:rsidP="00E62DD2">
      <w:r>
        <w:t>Capturas de pantallas</w:t>
      </w:r>
    </w:p>
    <w:p w14:paraId="7F6A243E" w14:textId="39437EE1" w:rsidR="00E62DD2" w:rsidRDefault="00E62DD2" w:rsidP="00E62DD2">
      <w:r>
        <w:t xml:space="preserve">Medidas de </w:t>
      </w:r>
      <w:r w:rsidR="004C400B">
        <w:t xml:space="preserve">performance de </w:t>
      </w:r>
      <w:r>
        <w:t>conexiones ajax?</w:t>
      </w:r>
    </w:p>
    <w:p w14:paraId="6D6741D8" w14:textId="1F9C4048" w:rsidR="004C400B" w:rsidRDefault="004C400B" w:rsidP="00E62DD2">
      <w:r>
        <w:t>Resultados de validadores</w:t>
      </w:r>
    </w:p>
    <w:p w14:paraId="485ABE88" w14:textId="34AE7C95" w:rsidR="004C400B" w:rsidRDefault="004C400B" w:rsidP="00E62DD2">
      <w:r>
        <w:t>Capturas de varias resoluciones</w:t>
      </w:r>
    </w:p>
    <w:p w14:paraId="24EE273D" w14:textId="1F9ABD6B" w:rsidR="004C400B" w:rsidRDefault="004C400B" w:rsidP="00E62DD2">
      <w:r>
        <w:t>No podemos mostrar estadísticas de visitas porque aún no se ha puesto online</w:t>
      </w:r>
    </w:p>
    <w:p w14:paraId="0E616C18" w14:textId="559C101D" w:rsidR="00A239E9" w:rsidRDefault="00A239E9" w:rsidP="00E62DD2">
      <w:r>
        <w:t xml:space="preserve">Capturas de pantalla de la metodología? Pull-request, revisiones, gráfico de </w:t>
      </w:r>
      <w:r w:rsidR="00194CEF">
        <w:t xml:space="preserve">ramas de </w:t>
      </w:r>
      <w:r>
        <w:t>git?</w:t>
      </w:r>
    </w:p>
    <w:p w14:paraId="07373BD2" w14:textId="77777777" w:rsidR="00E62DD2" w:rsidRDefault="00E62DD2" w:rsidP="00E62DD2"/>
    <w:p w14:paraId="334EDDED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28A643A" w14:textId="1D2852A4" w:rsidR="0013069A" w:rsidRDefault="0013069A" w:rsidP="00EA5EC1">
      <w:pPr>
        <w:pStyle w:val="Heading1"/>
      </w:pPr>
      <w:bookmarkStart w:id="29" w:name="_Toc122032241"/>
      <w:r>
        <w:lastRenderedPageBreak/>
        <w:t>Conclusiones</w:t>
      </w:r>
      <w:bookmarkEnd w:id="29"/>
    </w:p>
    <w:p w14:paraId="2EF70D89" w14:textId="4A302539" w:rsidR="0013069A" w:rsidRDefault="004C400B" w:rsidP="00E62DD2">
      <w:r>
        <w:t>Un poco como la introducción. Diciendo que se ha hecho esto y lo otro</w:t>
      </w:r>
      <w:r w:rsidR="00A239E9">
        <w:t>.</w:t>
      </w:r>
    </w:p>
    <w:p w14:paraId="3410DED7" w14:textId="7A2EB464" w:rsidR="00A239E9" w:rsidRDefault="00A239E9" w:rsidP="00E62DD2">
      <w:r>
        <w:t>Retrospectiva.</w:t>
      </w:r>
    </w:p>
    <w:p w14:paraId="155633B9" w14:textId="689E03BC" w:rsidR="00A239E9" w:rsidRDefault="00A239E9" w:rsidP="00E62DD2">
      <w:r>
        <w:t>Trabajo futuro.</w:t>
      </w:r>
    </w:p>
    <w:p w14:paraId="50DEFA5D" w14:textId="77777777" w:rsidR="004C400B" w:rsidRDefault="004C400B" w:rsidP="00E62DD2"/>
    <w:p w14:paraId="73A4A12A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DECD601" w14:textId="416ED9AD" w:rsidR="0013069A" w:rsidRDefault="0013069A" w:rsidP="00EA5EC1">
      <w:pPr>
        <w:pStyle w:val="Heading1"/>
      </w:pPr>
      <w:bookmarkStart w:id="30" w:name="_Toc122032242"/>
      <w:r>
        <w:lastRenderedPageBreak/>
        <w:t>Apéndices</w:t>
      </w:r>
      <w:bookmarkEnd w:id="30"/>
    </w:p>
    <w:p w14:paraId="1310E2BD" w14:textId="32B4703A" w:rsidR="0049463A" w:rsidRDefault="0049463A" w:rsidP="00E62DD2">
      <w:r>
        <w:t>Código fuente</w:t>
      </w:r>
    </w:p>
    <w:p w14:paraId="06D472E3" w14:textId="77777777" w:rsidR="0049463A" w:rsidRDefault="0049463A" w:rsidP="00E62DD2"/>
    <w:p w14:paraId="0DC7C0D2" w14:textId="77777777" w:rsidR="00E62DD2" w:rsidRDefault="00E62DD2" w:rsidP="00EA5EC1">
      <w:pPr>
        <w:pStyle w:val="Heading1"/>
        <w:sectPr w:rsidR="00E62DD2" w:rsidSect="00EC2E8E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EC4ADA3" w14:textId="4E63F1F7" w:rsidR="0013069A" w:rsidRPr="00EA5EC1" w:rsidRDefault="00EA5EC1" w:rsidP="00EA5EC1">
      <w:pPr>
        <w:pStyle w:val="Heading1"/>
      </w:pPr>
      <w:bookmarkStart w:id="31" w:name="_Toc122032243"/>
      <w:r w:rsidRPr="00EA5EC1">
        <w:lastRenderedPageBreak/>
        <w:t>Bibliografía</w:t>
      </w:r>
      <w:bookmarkEnd w:id="31"/>
    </w:p>
    <w:p w14:paraId="3B044128" w14:textId="0E2CE6C5" w:rsidR="00212B9B" w:rsidRDefault="00212B9B" w:rsidP="00952DAF">
      <w:pPr>
        <w:pStyle w:val="ListParagraph"/>
        <w:numPr>
          <w:ilvl w:val="0"/>
          <w:numId w:val="31"/>
        </w:numPr>
      </w:pPr>
      <w:r w:rsidRPr="00212B9B">
        <w:rPr>
          <w:i/>
          <w:iCs/>
        </w:rPr>
        <w:t>La transformación digital. El modelo de playas inteligentes de la comunitat valenciana</w:t>
      </w:r>
      <w:r>
        <w:t xml:space="preserve">. Magazine turisme, 2018. Disponible online </w:t>
      </w:r>
      <w:hyperlink r:id="rId22" w:history="1">
        <w:r w:rsidRPr="00633A06">
          <w:rPr>
            <w:rStyle w:val="Hyperlink"/>
            <w:shd w:val="clear" w:color="auto" w:fill="auto"/>
          </w:rPr>
          <w:t>https://www.turismecv.com/wp-content/uploads/2018/11/Ebook-playas-inteligentes-OK.pdf</w:t>
        </w:r>
      </w:hyperlink>
      <w:r>
        <w:t xml:space="preserve"> [Última consulta diciembre 2022].</w:t>
      </w:r>
    </w:p>
    <w:p w14:paraId="6B466B2B" w14:textId="6B9DBCD9" w:rsidR="00EA5EC1" w:rsidRDefault="00212B9B" w:rsidP="00952DAF">
      <w:pPr>
        <w:pStyle w:val="ListParagraph"/>
        <w:numPr>
          <w:ilvl w:val="0"/>
          <w:numId w:val="31"/>
        </w:numPr>
      </w:pPr>
      <w:r>
        <w:t xml:space="preserve">Luis Minet-Pastor, et alt. </w:t>
      </w:r>
      <w:r w:rsidRPr="00212B9B">
        <w:rPr>
          <w:i/>
          <w:iCs/>
        </w:rPr>
        <w:t>Un proyecto basado en el internet de las cosas (IoT) aplicado a las playas de Benidorm, Gandía y Benicàssim. Equipamiento y servicios municipales</w:t>
      </w:r>
      <w:r>
        <w:t>. Primer trimestre, 2019.</w:t>
      </w:r>
    </w:p>
    <w:p w14:paraId="1D62D442" w14:textId="77777777" w:rsidR="00212B9B" w:rsidRDefault="00212B9B" w:rsidP="00952DAF">
      <w:pPr>
        <w:pStyle w:val="ListParagraph"/>
        <w:numPr>
          <w:ilvl w:val="0"/>
          <w:numId w:val="31"/>
        </w:numPr>
      </w:pPr>
    </w:p>
    <w:sectPr w:rsidR="00212B9B" w:rsidSect="00EC2E8E">
      <w:type w:val="oddPage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F6176" w14:textId="77777777" w:rsidR="00B7184B" w:rsidRDefault="00B7184B">
      <w:r>
        <w:separator/>
      </w:r>
    </w:p>
  </w:endnote>
  <w:endnote w:type="continuationSeparator" w:id="0">
    <w:p w14:paraId="6D63EE23" w14:textId="77777777" w:rsidR="00B7184B" w:rsidRDefault="00B7184B">
      <w:r>
        <w:continuationSeparator/>
      </w:r>
    </w:p>
  </w:endnote>
  <w:endnote w:type="continuationNotice" w:id="1">
    <w:p w14:paraId="5E259BAC" w14:textId="77777777" w:rsidR="00B7184B" w:rsidRDefault="00B718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912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F09F2" w14:textId="77777777" w:rsidR="00EC2E8E" w:rsidRDefault="00EC2E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4D7D80" w14:textId="77777777" w:rsidR="00EC2E8E" w:rsidRDefault="00EC2E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5A9F" w14:textId="1D46C14F" w:rsidR="00E138BF" w:rsidRDefault="00E138BF">
    <w:pPr>
      <w:pStyle w:val="Footer"/>
    </w:pPr>
  </w:p>
  <w:p w14:paraId="3005F33F" w14:textId="77777777" w:rsidR="00E138BF" w:rsidRDefault="00E13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87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B32B6" w14:textId="22803EA9" w:rsidR="00E138BF" w:rsidRDefault="00E138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8C604A" w14:textId="77777777" w:rsidR="00E138BF" w:rsidRDefault="00E138B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439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D5716" w14:textId="638DF76D" w:rsidR="00E138BF" w:rsidRDefault="00E138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6E253" w14:textId="77777777" w:rsidR="00E138BF" w:rsidRDefault="00E13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FFF37" w14:textId="77777777" w:rsidR="00B7184B" w:rsidRDefault="00B7184B">
      <w:r>
        <w:separator/>
      </w:r>
    </w:p>
  </w:footnote>
  <w:footnote w:type="continuationSeparator" w:id="0">
    <w:p w14:paraId="1B7DDDFA" w14:textId="77777777" w:rsidR="00B7184B" w:rsidRDefault="00B7184B">
      <w:r>
        <w:continuationSeparator/>
      </w:r>
    </w:p>
  </w:footnote>
  <w:footnote w:type="continuationNotice" w:id="1">
    <w:p w14:paraId="54EAA360" w14:textId="77777777" w:rsidR="00B7184B" w:rsidRDefault="00B718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5647" w14:textId="77777777" w:rsidR="00E138BF" w:rsidRDefault="00E138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078C" w14:textId="77777777" w:rsidR="00E138BF" w:rsidRDefault="00E138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4EF1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6CD7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E45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2864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FC11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64D3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28A6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90A5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5EB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CA1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6010A"/>
    <w:multiLevelType w:val="multilevel"/>
    <w:tmpl w:val="7BC2209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 w15:restartNumberingAfterBreak="0">
    <w:nsid w:val="04BE1582"/>
    <w:multiLevelType w:val="hybridMultilevel"/>
    <w:tmpl w:val="A7F02600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7DE7ECD"/>
    <w:multiLevelType w:val="hybridMultilevel"/>
    <w:tmpl w:val="9D044C2C"/>
    <w:lvl w:ilvl="0" w:tplc="4FEC7DAE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20760B"/>
    <w:multiLevelType w:val="hybridMultilevel"/>
    <w:tmpl w:val="B9E05C2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0E1E527C"/>
    <w:multiLevelType w:val="hybridMultilevel"/>
    <w:tmpl w:val="658E4E62"/>
    <w:lvl w:ilvl="0" w:tplc="824E609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FD51A16"/>
    <w:multiLevelType w:val="hybridMultilevel"/>
    <w:tmpl w:val="C6D8DEA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6F61BB0"/>
    <w:multiLevelType w:val="hybridMultilevel"/>
    <w:tmpl w:val="E0687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4B2177"/>
    <w:multiLevelType w:val="hybridMultilevel"/>
    <w:tmpl w:val="241ED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52C6"/>
    <w:multiLevelType w:val="hybridMultilevel"/>
    <w:tmpl w:val="9482C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B05AA"/>
    <w:multiLevelType w:val="hybridMultilevel"/>
    <w:tmpl w:val="D24A139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6277CBB"/>
    <w:multiLevelType w:val="hybridMultilevel"/>
    <w:tmpl w:val="C20E3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17211"/>
    <w:multiLevelType w:val="hybridMultilevel"/>
    <w:tmpl w:val="8D509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9286B"/>
    <w:multiLevelType w:val="hybridMultilevel"/>
    <w:tmpl w:val="A630EF54"/>
    <w:lvl w:ilvl="0" w:tplc="D2B055C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485C84"/>
    <w:multiLevelType w:val="hybridMultilevel"/>
    <w:tmpl w:val="D92643FA"/>
    <w:lvl w:ilvl="0" w:tplc="4FEC7DAE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193A"/>
    <w:multiLevelType w:val="hybridMultilevel"/>
    <w:tmpl w:val="FC7EF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B30D5"/>
    <w:multiLevelType w:val="hybridMultilevel"/>
    <w:tmpl w:val="39A01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000C0"/>
    <w:multiLevelType w:val="hybridMultilevel"/>
    <w:tmpl w:val="0A6A0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91031"/>
    <w:multiLevelType w:val="hybridMultilevel"/>
    <w:tmpl w:val="9BFCC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2"/>
  </w:num>
  <w:num w:numId="4">
    <w:abstractNumId w:val="14"/>
  </w:num>
  <w:num w:numId="5">
    <w:abstractNumId w:val="18"/>
  </w:num>
  <w:num w:numId="6">
    <w:abstractNumId w:val="21"/>
  </w:num>
  <w:num w:numId="7">
    <w:abstractNumId w:val="20"/>
  </w:num>
  <w:num w:numId="8">
    <w:abstractNumId w:val="10"/>
  </w:num>
  <w:num w:numId="9">
    <w:abstractNumId w:val="24"/>
  </w:num>
  <w:num w:numId="10">
    <w:abstractNumId w:val="16"/>
  </w:num>
  <w:num w:numId="11">
    <w:abstractNumId w:val="27"/>
  </w:num>
  <w:num w:numId="12">
    <w:abstractNumId w:val="13"/>
  </w:num>
  <w:num w:numId="13">
    <w:abstractNumId w:val="19"/>
  </w:num>
  <w:num w:numId="14">
    <w:abstractNumId w:val="15"/>
  </w:num>
  <w:num w:numId="15">
    <w:abstractNumId w:val="25"/>
  </w:num>
  <w:num w:numId="16">
    <w:abstractNumId w:val="2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8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F6"/>
    <w:rsid w:val="00000D0F"/>
    <w:rsid w:val="000358F6"/>
    <w:rsid w:val="000A3146"/>
    <w:rsid w:val="000A72BC"/>
    <w:rsid w:val="000C1A50"/>
    <w:rsid w:val="000E265B"/>
    <w:rsid w:val="000E65AC"/>
    <w:rsid w:val="000E6F90"/>
    <w:rsid w:val="001054A9"/>
    <w:rsid w:val="00122367"/>
    <w:rsid w:val="00123C30"/>
    <w:rsid w:val="0013069A"/>
    <w:rsid w:val="00135AAA"/>
    <w:rsid w:val="0015272F"/>
    <w:rsid w:val="00164801"/>
    <w:rsid w:val="00175A6B"/>
    <w:rsid w:val="001834EC"/>
    <w:rsid w:val="00194CEF"/>
    <w:rsid w:val="00194D14"/>
    <w:rsid w:val="001A286C"/>
    <w:rsid w:val="001C0565"/>
    <w:rsid w:val="001E0B56"/>
    <w:rsid w:val="001E6555"/>
    <w:rsid w:val="001E728F"/>
    <w:rsid w:val="00212B9B"/>
    <w:rsid w:val="00213205"/>
    <w:rsid w:val="00224775"/>
    <w:rsid w:val="002517D4"/>
    <w:rsid w:val="002602E2"/>
    <w:rsid w:val="00263168"/>
    <w:rsid w:val="00266E70"/>
    <w:rsid w:val="00273B75"/>
    <w:rsid w:val="002A29A4"/>
    <w:rsid w:val="002B73D7"/>
    <w:rsid w:val="002C0BE2"/>
    <w:rsid w:val="002D16D3"/>
    <w:rsid w:val="002E1DB4"/>
    <w:rsid w:val="002F1149"/>
    <w:rsid w:val="00300868"/>
    <w:rsid w:val="00306B61"/>
    <w:rsid w:val="0031152F"/>
    <w:rsid w:val="003252F5"/>
    <w:rsid w:val="00330A88"/>
    <w:rsid w:val="00332DA2"/>
    <w:rsid w:val="00335235"/>
    <w:rsid w:val="00335937"/>
    <w:rsid w:val="003473A0"/>
    <w:rsid w:val="00351587"/>
    <w:rsid w:val="00362663"/>
    <w:rsid w:val="0036624B"/>
    <w:rsid w:val="003667BB"/>
    <w:rsid w:val="0038232A"/>
    <w:rsid w:val="00387B49"/>
    <w:rsid w:val="003B0AF6"/>
    <w:rsid w:val="003B2A10"/>
    <w:rsid w:val="003B2D87"/>
    <w:rsid w:val="003C1473"/>
    <w:rsid w:val="003C1627"/>
    <w:rsid w:val="003E4871"/>
    <w:rsid w:val="003E530A"/>
    <w:rsid w:val="003F32E4"/>
    <w:rsid w:val="004041D9"/>
    <w:rsid w:val="004065F9"/>
    <w:rsid w:val="00412D82"/>
    <w:rsid w:val="00423E12"/>
    <w:rsid w:val="0043457D"/>
    <w:rsid w:val="00445F00"/>
    <w:rsid w:val="0046225F"/>
    <w:rsid w:val="00471076"/>
    <w:rsid w:val="0047697F"/>
    <w:rsid w:val="0049463A"/>
    <w:rsid w:val="00495FEB"/>
    <w:rsid w:val="004A1BC3"/>
    <w:rsid w:val="004A5AF7"/>
    <w:rsid w:val="004B28D1"/>
    <w:rsid w:val="004B2FB3"/>
    <w:rsid w:val="004B633A"/>
    <w:rsid w:val="004C400B"/>
    <w:rsid w:val="004C56FA"/>
    <w:rsid w:val="004D51FB"/>
    <w:rsid w:val="004F5C17"/>
    <w:rsid w:val="004F7A88"/>
    <w:rsid w:val="00510327"/>
    <w:rsid w:val="005112B6"/>
    <w:rsid w:val="005252B1"/>
    <w:rsid w:val="005355B2"/>
    <w:rsid w:val="00541B03"/>
    <w:rsid w:val="00544397"/>
    <w:rsid w:val="00547401"/>
    <w:rsid w:val="005555EB"/>
    <w:rsid w:val="00561B44"/>
    <w:rsid w:val="005645E9"/>
    <w:rsid w:val="00570E9A"/>
    <w:rsid w:val="00584601"/>
    <w:rsid w:val="00597E66"/>
    <w:rsid w:val="005C0257"/>
    <w:rsid w:val="005E274F"/>
    <w:rsid w:val="005E6D6A"/>
    <w:rsid w:val="005F5869"/>
    <w:rsid w:val="006126FD"/>
    <w:rsid w:val="00631191"/>
    <w:rsid w:val="00634085"/>
    <w:rsid w:val="00640786"/>
    <w:rsid w:val="00643671"/>
    <w:rsid w:val="00644D87"/>
    <w:rsid w:val="0065103A"/>
    <w:rsid w:val="006577DB"/>
    <w:rsid w:val="00667231"/>
    <w:rsid w:val="00677A9F"/>
    <w:rsid w:val="00677AA1"/>
    <w:rsid w:val="0068107F"/>
    <w:rsid w:val="00683866"/>
    <w:rsid w:val="006C31D1"/>
    <w:rsid w:val="006D1558"/>
    <w:rsid w:val="006F6317"/>
    <w:rsid w:val="006F6848"/>
    <w:rsid w:val="00712ACF"/>
    <w:rsid w:val="00717203"/>
    <w:rsid w:val="00724FC5"/>
    <w:rsid w:val="007267F9"/>
    <w:rsid w:val="00735242"/>
    <w:rsid w:val="00746064"/>
    <w:rsid w:val="007929C0"/>
    <w:rsid w:val="007B14A8"/>
    <w:rsid w:val="007B2A9F"/>
    <w:rsid w:val="007B7475"/>
    <w:rsid w:val="007C6CB1"/>
    <w:rsid w:val="007C7828"/>
    <w:rsid w:val="007D51E6"/>
    <w:rsid w:val="007F14C6"/>
    <w:rsid w:val="007F1CD3"/>
    <w:rsid w:val="008015DF"/>
    <w:rsid w:val="008035CD"/>
    <w:rsid w:val="008160A3"/>
    <w:rsid w:val="00837422"/>
    <w:rsid w:val="00845F8A"/>
    <w:rsid w:val="008529ED"/>
    <w:rsid w:val="008653F3"/>
    <w:rsid w:val="00867CD8"/>
    <w:rsid w:val="0087330A"/>
    <w:rsid w:val="0087465E"/>
    <w:rsid w:val="008770FB"/>
    <w:rsid w:val="008C531E"/>
    <w:rsid w:val="008E4A6B"/>
    <w:rsid w:val="00905485"/>
    <w:rsid w:val="009273D0"/>
    <w:rsid w:val="00952DAF"/>
    <w:rsid w:val="00957132"/>
    <w:rsid w:val="009850E7"/>
    <w:rsid w:val="0099487D"/>
    <w:rsid w:val="009A72C0"/>
    <w:rsid w:val="009E0795"/>
    <w:rsid w:val="009E7C2E"/>
    <w:rsid w:val="00A239E9"/>
    <w:rsid w:val="00A53629"/>
    <w:rsid w:val="00A744DB"/>
    <w:rsid w:val="00A81725"/>
    <w:rsid w:val="00A81C62"/>
    <w:rsid w:val="00A84324"/>
    <w:rsid w:val="00A84A22"/>
    <w:rsid w:val="00A97C11"/>
    <w:rsid w:val="00AA1691"/>
    <w:rsid w:val="00AB41BD"/>
    <w:rsid w:val="00AB6108"/>
    <w:rsid w:val="00AC4DAA"/>
    <w:rsid w:val="00AC55E8"/>
    <w:rsid w:val="00B01654"/>
    <w:rsid w:val="00B118DB"/>
    <w:rsid w:val="00B21782"/>
    <w:rsid w:val="00B26E09"/>
    <w:rsid w:val="00B27E2C"/>
    <w:rsid w:val="00B3461F"/>
    <w:rsid w:val="00B7184B"/>
    <w:rsid w:val="00B73EAB"/>
    <w:rsid w:val="00B909A8"/>
    <w:rsid w:val="00BA4FB3"/>
    <w:rsid w:val="00BC1BBE"/>
    <w:rsid w:val="00BE202B"/>
    <w:rsid w:val="00C10417"/>
    <w:rsid w:val="00C22F12"/>
    <w:rsid w:val="00C400D3"/>
    <w:rsid w:val="00C55DEC"/>
    <w:rsid w:val="00C64AF6"/>
    <w:rsid w:val="00C67F53"/>
    <w:rsid w:val="00C70D30"/>
    <w:rsid w:val="00C84E24"/>
    <w:rsid w:val="00C9171E"/>
    <w:rsid w:val="00CA00A3"/>
    <w:rsid w:val="00CB5FC1"/>
    <w:rsid w:val="00CB74D4"/>
    <w:rsid w:val="00CC0DDC"/>
    <w:rsid w:val="00CC2CA8"/>
    <w:rsid w:val="00CC594C"/>
    <w:rsid w:val="00CC5E36"/>
    <w:rsid w:val="00CC7A7A"/>
    <w:rsid w:val="00CD7320"/>
    <w:rsid w:val="00CF1D82"/>
    <w:rsid w:val="00D509F2"/>
    <w:rsid w:val="00D52080"/>
    <w:rsid w:val="00D62393"/>
    <w:rsid w:val="00D647E3"/>
    <w:rsid w:val="00D74C11"/>
    <w:rsid w:val="00D807EA"/>
    <w:rsid w:val="00DA2F38"/>
    <w:rsid w:val="00DE11BE"/>
    <w:rsid w:val="00DE28B4"/>
    <w:rsid w:val="00DE39B8"/>
    <w:rsid w:val="00DF089A"/>
    <w:rsid w:val="00E02FAC"/>
    <w:rsid w:val="00E0424F"/>
    <w:rsid w:val="00E077B4"/>
    <w:rsid w:val="00E12BF4"/>
    <w:rsid w:val="00E138BF"/>
    <w:rsid w:val="00E13B40"/>
    <w:rsid w:val="00E213D2"/>
    <w:rsid w:val="00E2659B"/>
    <w:rsid w:val="00E27B93"/>
    <w:rsid w:val="00E32308"/>
    <w:rsid w:val="00E42B65"/>
    <w:rsid w:val="00E54B73"/>
    <w:rsid w:val="00E57F73"/>
    <w:rsid w:val="00E60877"/>
    <w:rsid w:val="00E62DD2"/>
    <w:rsid w:val="00E75FA2"/>
    <w:rsid w:val="00E80F12"/>
    <w:rsid w:val="00E977B3"/>
    <w:rsid w:val="00EA4558"/>
    <w:rsid w:val="00EA5EC1"/>
    <w:rsid w:val="00EA7ECE"/>
    <w:rsid w:val="00EB611F"/>
    <w:rsid w:val="00EB74C4"/>
    <w:rsid w:val="00EB7D3E"/>
    <w:rsid w:val="00EC2E8E"/>
    <w:rsid w:val="00EC31A7"/>
    <w:rsid w:val="00ED209D"/>
    <w:rsid w:val="00F101BB"/>
    <w:rsid w:val="00F13754"/>
    <w:rsid w:val="00F32C48"/>
    <w:rsid w:val="00F33CE1"/>
    <w:rsid w:val="00F34FEC"/>
    <w:rsid w:val="00F35FFD"/>
    <w:rsid w:val="00F618E7"/>
    <w:rsid w:val="00F66B13"/>
    <w:rsid w:val="00F87FAE"/>
    <w:rsid w:val="00F91B76"/>
    <w:rsid w:val="00F94F5D"/>
    <w:rsid w:val="00FB4FA9"/>
    <w:rsid w:val="00FD79F1"/>
    <w:rsid w:val="00FE6F3D"/>
    <w:rsid w:val="00FF136F"/>
    <w:rsid w:val="00FF24F4"/>
    <w:rsid w:val="00FF703E"/>
    <w:rsid w:val="00FF7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C22CF1"/>
  <w14:defaultImageDpi w14:val="0"/>
  <w15:chartTrackingRefBased/>
  <w15:docId w15:val="{F7ECA957-36DD-420C-A6CB-CA200F91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55EB"/>
    <w:pPr>
      <w:spacing w:before="120"/>
      <w:ind w:firstLine="170"/>
      <w:jc w:val="both"/>
    </w:pPr>
    <w:rPr>
      <w:sz w:val="24"/>
      <w:szCs w:val="24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C11"/>
    <w:pPr>
      <w:keepNext/>
      <w:keepLines/>
      <w:numPr>
        <w:numId w:val="8"/>
      </w:numPr>
      <w:pBdr>
        <w:bottom w:val="single" w:sz="4" w:space="1" w:color="auto"/>
      </w:pBdr>
      <w:spacing w:before="840" w:after="240"/>
      <w:ind w:left="431" w:hanging="431"/>
      <w:jc w:val="right"/>
      <w:outlineLvl w:val="0"/>
    </w:pPr>
    <w:rPr>
      <w:b/>
      <w:bCs/>
      <w:smallCap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A2"/>
    <w:pPr>
      <w:keepNext/>
      <w:keepLines/>
      <w:numPr>
        <w:ilvl w:val="1"/>
        <w:numId w:val="8"/>
      </w:numPr>
      <w:spacing w:before="240" w:after="120"/>
      <w:ind w:left="578" w:hanging="578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0E7"/>
    <w:pPr>
      <w:keepNext/>
      <w:keepLines/>
      <w:numPr>
        <w:ilvl w:val="2"/>
        <w:numId w:val="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0E7"/>
    <w:pPr>
      <w:keepNext/>
      <w:keepLines/>
      <w:numPr>
        <w:ilvl w:val="3"/>
        <w:numId w:val="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0E7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0E7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0E7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0E7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0E7"/>
    <w:pPr>
      <w:keepNext/>
      <w:keepLines/>
      <w:numPr>
        <w:ilvl w:val="8"/>
        <w:numId w:val="8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97C11"/>
    <w:rPr>
      <w:b/>
      <w:bCs/>
      <w:smallCaps/>
      <w:sz w:val="40"/>
      <w:szCs w:val="28"/>
      <w:lang w:val="ca-ES"/>
    </w:rPr>
  </w:style>
  <w:style w:type="character" w:customStyle="1" w:styleId="Heading2Char">
    <w:name w:val="Heading 2 Char"/>
    <w:link w:val="Heading2"/>
    <w:uiPriority w:val="9"/>
    <w:locked/>
    <w:rsid w:val="00332DA2"/>
    <w:rPr>
      <w:rFonts w:ascii="Cambria" w:hAnsi="Cambria"/>
      <w:b/>
      <w:bCs/>
      <w:sz w:val="26"/>
      <w:szCs w:val="26"/>
      <w:lang w:val="ca-ES"/>
    </w:rPr>
  </w:style>
  <w:style w:type="character" w:customStyle="1" w:styleId="Heading3Char">
    <w:name w:val="Heading 3 Char"/>
    <w:link w:val="Heading3"/>
    <w:uiPriority w:val="9"/>
    <w:semiHidden/>
    <w:locked/>
    <w:rsid w:val="009850E7"/>
    <w:rPr>
      <w:rFonts w:ascii="Cambria" w:eastAsia="Times New Roman" w:hAnsi="Cambria" w:cs="Times New Roman"/>
      <w:b/>
      <w:bCs/>
      <w:color w:val="4F81BD"/>
      <w:sz w:val="24"/>
      <w:szCs w:val="24"/>
      <w:lang w:val="ca-ES" w:eastAsia="x-none"/>
    </w:rPr>
  </w:style>
  <w:style w:type="character" w:customStyle="1" w:styleId="Heading4Char">
    <w:name w:val="Heading 4 Char"/>
    <w:link w:val="Heading4"/>
    <w:uiPriority w:val="9"/>
    <w:semiHidden/>
    <w:locked/>
    <w:rsid w:val="009850E7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ca-ES" w:eastAsia="x-none"/>
    </w:rPr>
  </w:style>
  <w:style w:type="character" w:customStyle="1" w:styleId="Heading5Char">
    <w:name w:val="Heading 5 Char"/>
    <w:link w:val="Heading5"/>
    <w:uiPriority w:val="9"/>
    <w:semiHidden/>
    <w:locked/>
    <w:rsid w:val="009850E7"/>
    <w:rPr>
      <w:rFonts w:ascii="Cambria" w:eastAsia="Times New Roman" w:hAnsi="Cambria" w:cs="Times New Roman"/>
      <w:color w:val="243F60"/>
      <w:sz w:val="24"/>
      <w:szCs w:val="24"/>
      <w:lang w:val="ca-ES" w:eastAsia="x-none"/>
    </w:rPr>
  </w:style>
  <w:style w:type="character" w:customStyle="1" w:styleId="Heading6Char">
    <w:name w:val="Heading 6 Char"/>
    <w:link w:val="Heading6"/>
    <w:uiPriority w:val="9"/>
    <w:semiHidden/>
    <w:locked/>
    <w:rsid w:val="009850E7"/>
    <w:rPr>
      <w:rFonts w:ascii="Cambria" w:eastAsia="Times New Roman" w:hAnsi="Cambria" w:cs="Times New Roman"/>
      <w:i/>
      <w:iCs/>
      <w:color w:val="243F60"/>
      <w:sz w:val="24"/>
      <w:szCs w:val="24"/>
      <w:lang w:val="ca-ES" w:eastAsia="x-none"/>
    </w:rPr>
  </w:style>
  <w:style w:type="character" w:customStyle="1" w:styleId="Heading7Char">
    <w:name w:val="Heading 7 Char"/>
    <w:link w:val="Heading7"/>
    <w:uiPriority w:val="9"/>
    <w:semiHidden/>
    <w:locked/>
    <w:rsid w:val="009850E7"/>
    <w:rPr>
      <w:rFonts w:ascii="Cambria" w:eastAsia="Times New Roman" w:hAnsi="Cambria" w:cs="Times New Roman"/>
      <w:i/>
      <w:iCs/>
      <w:color w:val="404040"/>
      <w:sz w:val="24"/>
      <w:szCs w:val="24"/>
      <w:lang w:val="ca-ES" w:eastAsia="x-none"/>
    </w:rPr>
  </w:style>
  <w:style w:type="character" w:customStyle="1" w:styleId="Heading8Char">
    <w:name w:val="Heading 8 Char"/>
    <w:link w:val="Heading8"/>
    <w:uiPriority w:val="9"/>
    <w:semiHidden/>
    <w:locked/>
    <w:rsid w:val="009850E7"/>
    <w:rPr>
      <w:rFonts w:ascii="Cambria" w:eastAsia="Times New Roman" w:hAnsi="Cambria" w:cs="Times New Roman"/>
      <w:color w:val="404040"/>
      <w:lang w:val="ca-ES" w:eastAsia="x-none"/>
    </w:rPr>
  </w:style>
  <w:style w:type="character" w:customStyle="1" w:styleId="Heading9Char">
    <w:name w:val="Heading 9 Char"/>
    <w:link w:val="Heading9"/>
    <w:uiPriority w:val="9"/>
    <w:semiHidden/>
    <w:locked/>
    <w:rsid w:val="009850E7"/>
    <w:rPr>
      <w:rFonts w:ascii="Cambria" w:eastAsia="Times New Roman" w:hAnsi="Cambria" w:cs="Times New Roman"/>
      <w:i/>
      <w:iCs/>
      <w:color w:val="404040"/>
      <w:lang w:val="ca-ES" w:eastAsia="x-none"/>
    </w:rPr>
  </w:style>
  <w:style w:type="character" w:styleId="Hyperlink">
    <w:name w:val="Hyperlink"/>
    <w:uiPriority w:val="99"/>
    <w:rsid w:val="00A84A22"/>
    <w:rPr>
      <w:rFonts w:cs="Times New Roman"/>
      <w:color w:val="990000"/>
      <w:u w:val="none"/>
      <w:effect w:val="none"/>
      <w:shd w:val="clear" w:color="auto" w:fill="FFFFFF"/>
    </w:rPr>
  </w:style>
  <w:style w:type="paragraph" w:customStyle="1" w:styleId="textonormal">
    <w:name w:val="textonormal"/>
    <w:basedOn w:val="Normal"/>
    <w:rsid w:val="00A84A22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Footer">
    <w:name w:val="footer"/>
    <w:basedOn w:val="Normal"/>
    <w:link w:val="FooterCh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locked/>
    <w:rsid w:val="00FF703E"/>
    <w:rPr>
      <w:rFonts w:cs="Times New Roman"/>
      <w:sz w:val="24"/>
      <w:szCs w:val="24"/>
      <w:lang w:val="ca-ES" w:eastAsia="x-none"/>
    </w:rPr>
  </w:style>
  <w:style w:type="paragraph" w:styleId="BalloonText">
    <w:name w:val="Balloon Text"/>
    <w:basedOn w:val="Normal"/>
    <w:link w:val="BalloonTextChar"/>
    <w:uiPriority w:val="99"/>
    <w:rsid w:val="00387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387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F00"/>
    <w:pPr>
      <w:ind w:left="720"/>
      <w:contextualSpacing/>
    </w:pPr>
  </w:style>
  <w:style w:type="paragraph" w:customStyle="1" w:styleId="tituloanexo">
    <w:name w:val="titulo_anexo"/>
    <w:basedOn w:val="Normal"/>
    <w:qFormat/>
    <w:rsid w:val="001C0565"/>
    <w:pPr>
      <w:keepNext/>
      <w:keepLines/>
      <w:jc w:val="center"/>
    </w:pPr>
    <w:rPr>
      <w:rFonts w:ascii="Cambria" w:hAnsi="Cambria"/>
      <w:b/>
      <w:sz w:val="28"/>
    </w:rPr>
  </w:style>
  <w:style w:type="table" w:styleId="TableGrid">
    <w:name w:val="Table Grid"/>
    <w:basedOn w:val="TableNormal"/>
    <w:uiPriority w:val="59"/>
    <w:rsid w:val="00135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130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3069A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TOCHeading">
    <w:name w:val="TOC Heading"/>
    <w:basedOn w:val="Heading1"/>
    <w:next w:val="Normal"/>
    <w:uiPriority w:val="39"/>
    <w:unhideWhenUsed/>
    <w:qFormat/>
    <w:rsid w:val="00F94F5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4F5D"/>
    <w:pPr>
      <w:spacing w:after="100"/>
    </w:pPr>
  </w:style>
  <w:style w:type="paragraph" w:styleId="Index1">
    <w:name w:val="index 1"/>
    <w:basedOn w:val="Normal"/>
    <w:next w:val="Normal"/>
    <w:autoRedefine/>
    <w:unhideWhenUsed/>
    <w:rsid w:val="00EA5EC1"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unhideWhenUsed/>
    <w:rsid w:val="00E62DD2"/>
    <w:pPr>
      <w:spacing w:after="100"/>
      <w:ind w:left="240"/>
    </w:pPr>
  </w:style>
  <w:style w:type="paragraph" w:styleId="Index2">
    <w:name w:val="index 2"/>
    <w:basedOn w:val="Normal"/>
    <w:next w:val="Normal"/>
    <w:autoRedefine/>
    <w:unhideWhenUsed/>
    <w:rsid w:val="00E62DD2"/>
    <w:pPr>
      <w:ind w:left="480" w:hanging="240"/>
    </w:pPr>
  </w:style>
  <w:style w:type="character" w:styleId="UnresolvedMention">
    <w:name w:val="Unresolved Mention"/>
    <w:basedOn w:val="DefaultParagraphFont"/>
    <w:uiPriority w:val="99"/>
    <w:semiHidden/>
    <w:unhideWhenUsed/>
    <w:rsid w:val="00332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2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trends.google.es/trends/explore?cat=13&amp;date=all&amp;q=javascript,typescrip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trends.google.es/trends/explore?cat=13&amp;date=all&amp;q=php,asp,python,ruby,jav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rends.google.es/trends/explore?cat=13&amp;date=all&amp;q=jquery,react,angula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turismecv.com/wp-content/uploads/2018/11/Ebook-playas-inteligentes-OK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rveron\AppData\Roaming\Microsoft\Plantillas\ETSE_carta_c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DDAE797701C54AB7F9D428E9BBF1AD" ma:contentTypeVersion="14" ma:contentTypeDescription="Crear nuevo documento." ma:contentTypeScope="" ma:versionID="039b5088bd000bcffe194bfb67b3b37a">
  <xsd:schema xmlns:xsd="http://www.w3.org/2001/XMLSchema" xmlns:xs="http://www.w3.org/2001/XMLSchema" xmlns:p="http://schemas.microsoft.com/office/2006/metadata/properties" xmlns:ns3="9d560965-2c3c-49cb-97f8-c42b0344cb5a" xmlns:ns4="06825a98-2cd8-434f-af44-69e57be43b40" targetNamespace="http://schemas.microsoft.com/office/2006/metadata/properties" ma:root="true" ma:fieldsID="d22e58993f10168863cc99481854e1e8" ns3:_="" ns4:_="">
    <xsd:import namespace="9d560965-2c3c-49cb-97f8-c42b0344cb5a"/>
    <xsd:import namespace="06825a98-2cd8-434f-af44-69e57be43b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60965-2c3c-49cb-97f8-c42b0344c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25a98-2cd8-434f-af44-69e57be43b4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0656B-5390-4428-85A7-5443B68307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020C5C-DB15-46D9-BAE7-3EF24D586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8F222-A820-47D4-9097-628446294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60965-2c3c-49cb-97f8-c42b0344cb5a"/>
    <ds:schemaRef ds:uri="06825a98-2cd8-434f-af44-69e57be43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47D5D6-DB92-4FA3-8DCD-CC83E63E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ETSE_carta_cas.dotx</Template>
  <TotalTime>122</TotalTime>
  <Pages>31</Pages>
  <Words>1113</Words>
  <Characters>6123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Burjassot, 7 de novembre de 2005</vt:lpstr>
      <vt:lpstr>Burjassot, 7 de novembre de 2005</vt:lpstr>
    </vt:vector>
  </TitlesOfParts>
  <Company>Universitat de Valencia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Burjassot, 7 de novembre de 2005</dc:title>
  <dc:subject/>
  <dc:creator>cerveron</dc:creator>
  <cp:keywords/>
  <cp:lastModifiedBy>Lajara, Rafael</cp:lastModifiedBy>
  <cp:revision>6</cp:revision>
  <cp:lastPrinted>2013-06-17T09:36:00Z</cp:lastPrinted>
  <dcterms:created xsi:type="dcterms:W3CDTF">2022-12-15T19:16:00Z</dcterms:created>
  <dcterms:modified xsi:type="dcterms:W3CDTF">2022-12-15T21:19:00Z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0x0101006EDDAE797701C54AB7F9D428E9BBF1AD</vt:lpwstr>
  </property>
</Properties>
</file>